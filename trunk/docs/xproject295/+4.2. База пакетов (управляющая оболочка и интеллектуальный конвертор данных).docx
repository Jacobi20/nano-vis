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CE0" w:rsidRPr="00F75DE2" w:rsidRDefault="00650CE0" w:rsidP="00650CE0">
      <w:pPr>
        <w:rPr>
          <w:b/>
        </w:rPr>
      </w:pPr>
      <w:r w:rsidRPr="00F75DE2">
        <w:rPr>
          <w:b/>
        </w:rPr>
        <w:t xml:space="preserve">4.2. База пакетов (управляющая оболочка и интеллектуальный конвертор данных) </w:t>
      </w:r>
    </w:p>
    <w:p w:rsidR="0026220C" w:rsidRDefault="0026220C" w:rsidP="00650CE0"/>
    <w:p w:rsidR="00650CE0" w:rsidRDefault="00650CE0" w:rsidP="00AF5982">
      <w:pPr>
        <w:spacing w:line="360" w:lineRule="auto"/>
        <w:rPr>
          <w:szCs w:val="20"/>
        </w:rPr>
      </w:pPr>
      <w:r w:rsidRPr="00F75DE2">
        <w:tab/>
        <w:t>Прикладные сервисы в составе системы реализуются в виде вычислительных пакетов, ориентированных на решение конкретных прикладных задач. Для унификации доступа к вычислительным пакетам и их абстрагирования от остальных компонентов платформы используется компонент − база пакетов</w:t>
      </w:r>
      <w:r>
        <w:t xml:space="preserve"> (БП)</w:t>
      </w:r>
      <w:r w:rsidRPr="00F75DE2">
        <w:t xml:space="preserve">.   </w:t>
      </w:r>
    </w:p>
    <w:p w:rsidR="00650CE0" w:rsidRPr="00F27244" w:rsidRDefault="00650CE0" w:rsidP="00AF5982">
      <w:pPr>
        <w:spacing w:line="360" w:lineRule="auto"/>
      </w:pPr>
      <w:r>
        <w:tab/>
        <w:t>Абстрагирование вычислительных пакетов</w:t>
      </w:r>
      <w:r w:rsidRPr="00F27244">
        <w:t xml:space="preserve"> заключается в </w:t>
      </w:r>
      <w:r>
        <w:t>организации единообразного</w:t>
      </w:r>
      <w:r w:rsidRPr="00F27244">
        <w:t xml:space="preserve"> доступа, процедурам обмена данными с пакетами, </w:t>
      </w:r>
      <w:r>
        <w:t xml:space="preserve">а так же </w:t>
      </w:r>
      <w:r w:rsidRPr="00F27244">
        <w:t>обработки входных и выходных данных.</w:t>
      </w:r>
    </w:p>
    <w:p w:rsidR="00650CE0" w:rsidRPr="00F27244" w:rsidRDefault="00650CE0" w:rsidP="00AF5982">
      <w:pPr>
        <w:spacing w:line="360" w:lineRule="auto"/>
      </w:pPr>
      <w:r>
        <w:tab/>
      </w:r>
      <w:r w:rsidRPr="00F27244">
        <w:t>Основные функции БП (с указанием ответственного модуля):</w:t>
      </w:r>
    </w:p>
    <w:p w:rsidR="00650CE0" w:rsidRPr="00F27244" w:rsidRDefault="00650CE0" w:rsidP="00AF5982">
      <w:pPr>
        <w:pStyle w:val="218"/>
        <w:tabs>
          <w:tab w:val="clear" w:pos="360"/>
          <w:tab w:val="num" w:pos="720"/>
        </w:tabs>
        <w:ind w:left="720"/>
      </w:pPr>
      <w:r w:rsidRPr="00F27244">
        <w:t>хранение общей декларативной информации о пакете, о параметрах запуска (</w:t>
      </w:r>
      <w:proofErr w:type="spellStart"/>
      <w:r w:rsidRPr="00F27244">
        <w:t>репозиторий</w:t>
      </w:r>
      <w:proofErr w:type="spellEnd"/>
      <w:r w:rsidRPr="00F27244">
        <w:t>);</w:t>
      </w:r>
    </w:p>
    <w:p w:rsidR="00650CE0" w:rsidRPr="00F27244" w:rsidRDefault="00650CE0" w:rsidP="00AF5982">
      <w:pPr>
        <w:pStyle w:val="218"/>
        <w:tabs>
          <w:tab w:val="clear" w:pos="360"/>
          <w:tab w:val="num" w:pos="720"/>
        </w:tabs>
        <w:ind w:left="720"/>
      </w:pPr>
      <w:r w:rsidRPr="00F27244">
        <w:t>хранение процедур обработки данных (</w:t>
      </w:r>
      <w:proofErr w:type="spellStart"/>
      <w:r w:rsidRPr="00F27244">
        <w:t>репозиторий</w:t>
      </w:r>
      <w:proofErr w:type="spellEnd"/>
      <w:r w:rsidRPr="00F27244">
        <w:t>);</w:t>
      </w:r>
    </w:p>
    <w:p w:rsidR="00650CE0" w:rsidRPr="00F27244" w:rsidRDefault="00650CE0" w:rsidP="00AF5982">
      <w:pPr>
        <w:pStyle w:val="218"/>
        <w:tabs>
          <w:tab w:val="clear" w:pos="360"/>
          <w:tab w:val="num" w:pos="720"/>
        </w:tabs>
        <w:ind w:left="720"/>
      </w:pPr>
      <w:r w:rsidRPr="00F27244">
        <w:t>обеспечение возможности встраивания новых пакетов или новых версий пакетов (</w:t>
      </w:r>
      <w:proofErr w:type="spellStart"/>
      <w:r w:rsidRPr="00F27244">
        <w:t>репозиторий</w:t>
      </w:r>
      <w:proofErr w:type="spellEnd"/>
      <w:r w:rsidRPr="00F27244">
        <w:t>);</w:t>
      </w:r>
    </w:p>
    <w:p w:rsidR="00650CE0" w:rsidRPr="00F27244" w:rsidRDefault="00650CE0" w:rsidP="00AF5982">
      <w:pPr>
        <w:pStyle w:val="218"/>
        <w:tabs>
          <w:tab w:val="clear" w:pos="360"/>
          <w:tab w:val="num" w:pos="720"/>
        </w:tabs>
        <w:ind w:left="720"/>
      </w:pPr>
      <w:r w:rsidRPr="00F27244">
        <w:t>предоставление общей информации декларативной и императивной информации о пакете по запросу (библиотека). Предоставление информации о версии пакета, поставщике, дате выпуска, режимах распараллеливания, а также о входных и выходных параметрах.</w:t>
      </w:r>
    </w:p>
    <w:p w:rsidR="00650CE0" w:rsidRPr="00F27244" w:rsidRDefault="00650CE0" w:rsidP="00AF5982">
      <w:pPr>
        <w:pStyle w:val="218"/>
        <w:tabs>
          <w:tab w:val="clear" w:pos="360"/>
          <w:tab w:val="num" w:pos="720"/>
        </w:tabs>
        <w:ind w:left="720"/>
      </w:pPr>
      <w:r w:rsidRPr="00F27244">
        <w:t>выполнение процедур работы над входными и выходными данными пакета (библиотека). Извлечение данных из файлов, сборка файлов на основе параметров, сборка командной строки запуска, переменных окружения и т.п.</w:t>
      </w:r>
    </w:p>
    <w:p w:rsidR="00650CE0" w:rsidRPr="00F27244" w:rsidRDefault="00650CE0" w:rsidP="00AF5982">
      <w:pPr>
        <w:spacing w:line="360" w:lineRule="auto"/>
      </w:pPr>
      <w:r>
        <w:tab/>
      </w:r>
      <w:r w:rsidRPr="00F27244">
        <w:t xml:space="preserve">В </w:t>
      </w:r>
      <w:r>
        <w:t>прототипе</w:t>
      </w:r>
      <w:r w:rsidRPr="00F27244">
        <w:t xml:space="preserve"> </w:t>
      </w:r>
      <w:r>
        <w:t>компонента</w:t>
      </w:r>
      <w:r w:rsidRPr="00F27244">
        <w:t xml:space="preserve"> база пакетов предназначена для встраивания только приложений, запускаемых в пакетном режиме. Компонент не поддерживает графические приложения, а также приложения, взаимодействующие с пользователем или другими агентами во время исполнения (это не относится к приложениям, распараллеливаемым средствами библиотек MPI, O</w:t>
      </w:r>
      <w:proofErr w:type="spellStart"/>
      <w:r w:rsidRPr="00F27244">
        <w:rPr>
          <w:lang w:val="en-US"/>
        </w:rPr>
        <w:t>penMP</w:t>
      </w:r>
      <w:proofErr w:type="spellEnd"/>
      <w:r w:rsidRPr="00F27244">
        <w:t xml:space="preserve"> и т. п.)</w:t>
      </w:r>
    </w:p>
    <w:p w:rsidR="00650CE0" w:rsidRDefault="00650CE0" w:rsidP="00AF5982">
      <w:pPr>
        <w:spacing w:line="360" w:lineRule="auto"/>
      </w:pPr>
      <w:r>
        <w:tab/>
      </w:r>
      <w:r w:rsidRPr="00F27244">
        <w:t xml:space="preserve">Программный компонент делится на два модуля: интерфейсная библиотека и </w:t>
      </w:r>
      <w:proofErr w:type="spellStart"/>
      <w:r w:rsidRPr="00F27244">
        <w:t>репозиторий</w:t>
      </w:r>
      <w:proofErr w:type="spellEnd"/>
      <w:r w:rsidRPr="00F27244">
        <w:t xml:space="preserve"> пакетов. Интерфейсом базы пакетов является программная библиотека: для использования данного компонента библиотека должна входить в состав клиентского модуля.</w:t>
      </w:r>
    </w:p>
    <w:p w:rsidR="00650CE0" w:rsidRPr="00F27244" w:rsidRDefault="00650CE0" w:rsidP="00AF5982">
      <w:pPr>
        <w:spacing w:line="360" w:lineRule="auto"/>
      </w:pPr>
      <w:r>
        <w:tab/>
      </w:r>
      <w:proofErr w:type="spellStart"/>
      <w:r w:rsidRPr="00F27244">
        <w:t>Репозиторий</w:t>
      </w:r>
      <w:proofErr w:type="spellEnd"/>
      <w:r w:rsidRPr="00F27244">
        <w:t xml:space="preserve"> пакетов — это удаленное централизованное хранилище информации о вычислительных пакетах. С технической точки зрения — это web-сервер, который обеспечивает доступ к файловой структуре определенного вида. Разбиение компонента на два модуля было произведено для обеспечения высокой </w:t>
      </w:r>
      <w:proofErr w:type="spellStart"/>
      <w:r w:rsidRPr="00F27244">
        <w:t>масштабируемости</w:t>
      </w:r>
      <w:proofErr w:type="spellEnd"/>
      <w:r w:rsidRPr="00F27244">
        <w:t>, гибкости и быстродейств</w:t>
      </w:r>
      <w:r>
        <w:t>ия такой архитектуры. На рисунке 4</w:t>
      </w:r>
      <w:r w:rsidRPr="00F27244">
        <w:t>.</w:t>
      </w:r>
      <w:r>
        <w:t>2</w:t>
      </w:r>
      <w:r w:rsidRPr="000865AC">
        <w:t>.</w:t>
      </w:r>
      <w:r w:rsidRPr="00F27244">
        <w:t>1 представлена архитектура БП.</w:t>
      </w:r>
    </w:p>
    <w:p w:rsidR="00650CE0" w:rsidRDefault="00650CE0" w:rsidP="00650CE0">
      <w:pPr>
        <w:rPr>
          <w:szCs w:val="20"/>
        </w:rPr>
      </w:pPr>
    </w:p>
    <w:p w:rsidR="00650CE0" w:rsidRPr="00F27244" w:rsidRDefault="00650CE0" w:rsidP="00650CE0">
      <w:pPr>
        <w:pStyle w:val="a3"/>
      </w:pPr>
      <w:r>
        <w:drawing>
          <wp:inline distT="0" distB="0" distL="0" distR="0">
            <wp:extent cx="5376545" cy="3065145"/>
            <wp:effectExtent l="19050" t="0" r="0" b="0"/>
            <wp:docPr id="4" name="Рисунок 91" descr="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1" descr="arch"/>
                    <pic:cNvPicPr>
                      <a:picLocks noChangeAspect="1" noChangeArrowheads="1"/>
                    </pic:cNvPicPr>
                  </pic:nvPicPr>
                  <pic:blipFill>
                    <a:blip r:embed="rId5" cstate="print"/>
                    <a:srcRect/>
                    <a:stretch>
                      <a:fillRect/>
                    </a:stretch>
                  </pic:blipFill>
                  <pic:spPr bwMode="auto">
                    <a:xfrm>
                      <a:off x="0" y="0"/>
                      <a:ext cx="5376545" cy="3065145"/>
                    </a:xfrm>
                    <a:prstGeom prst="rect">
                      <a:avLst/>
                    </a:prstGeom>
                    <a:noFill/>
                    <a:ln w="9525">
                      <a:noFill/>
                      <a:miter lim="800000"/>
                      <a:headEnd/>
                      <a:tailEnd/>
                    </a:ln>
                  </pic:spPr>
                </pic:pic>
              </a:graphicData>
            </a:graphic>
          </wp:inline>
        </w:drawing>
      </w:r>
    </w:p>
    <w:p w:rsidR="00650CE0" w:rsidRPr="00F27244" w:rsidRDefault="00650CE0" w:rsidP="00650CE0">
      <w:pPr>
        <w:pStyle w:val="a7"/>
      </w:pPr>
      <w:r>
        <w:t>Рисунок 4</w:t>
      </w:r>
      <w:r w:rsidRPr="00F27244">
        <w:t>.</w:t>
      </w:r>
      <w:r>
        <w:t>2</w:t>
      </w:r>
      <w:r w:rsidRPr="00845219">
        <w:t>.</w:t>
      </w:r>
      <w:r>
        <w:t>1 −</w:t>
      </w:r>
      <w:r w:rsidRPr="00845219">
        <w:t xml:space="preserve"> </w:t>
      </w:r>
      <w:r w:rsidRPr="00F27244">
        <w:t>Архитектура компонента</w:t>
      </w:r>
      <w:r>
        <w:t xml:space="preserve"> БП</w:t>
      </w:r>
    </w:p>
    <w:p w:rsidR="00650CE0" w:rsidRPr="00F27244" w:rsidRDefault="00650CE0" w:rsidP="00AF5982">
      <w:pPr>
        <w:spacing w:line="360" w:lineRule="auto"/>
      </w:pPr>
      <w:r>
        <w:tab/>
      </w:r>
      <w:r w:rsidRPr="00F27244">
        <w:t xml:space="preserve">В основе БП лежит идея представления всей информации о пакете в виде </w:t>
      </w:r>
      <w:proofErr w:type="spellStart"/>
      <w:r w:rsidRPr="00F27244">
        <w:t>скриптов</w:t>
      </w:r>
      <w:proofErr w:type="spellEnd"/>
      <w:r w:rsidRPr="00F27244">
        <w:t xml:space="preserve"> (интерпретируемых программ). Она позволяет совместить в одном описании декларативную (общая информация) и императивную (процедуры работы с данными) составляющие. В качестве языка для написания </w:t>
      </w:r>
      <w:proofErr w:type="spellStart"/>
      <w:r w:rsidRPr="00F27244">
        <w:t>скриптов</w:t>
      </w:r>
      <w:proofErr w:type="spellEnd"/>
      <w:r w:rsidRPr="00F27244">
        <w:t xml:space="preserve"> был выбран интерпретируемый язык </w:t>
      </w:r>
      <w:r w:rsidRPr="00F27244">
        <w:rPr>
          <w:lang w:val="en-US"/>
        </w:rPr>
        <w:t>Ruby</w:t>
      </w:r>
      <w:r w:rsidRPr="00F27244">
        <w:t xml:space="preserve">, а для удобства работы с файлами описания на основе </w:t>
      </w:r>
      <w:proofErr w:type="spellStart"/>
      <w:r w:rsidRPr="00F27244">
        <w:t>Ruby</w:t>
      </w:r>
      <w:proofErr w:type="spellEnd"/>
      <w:r w:rsidRPr="00F27244">
        <w:t xml:space="preserve"> был разработан </w:t>
      </w:r>
      <w:r>
        <w:t>прототип предметно-ориентированного</w:t>
      </w:r>
      <w:r w:rsidRPr="00F27244">
        <w:t xml:space="preserve"> (</w:t>
      </w:r>
      <w:r w:rsidRPr="00F27244">
        <w:rPr>
          <w:lang w:val="en-US"/>
        </w:rPr>
        <w:t>DSL</w:t>
      </w:r>
      <w:r w:rsidRPr="00F27244">
        <w:t>) язык</w:t>
      </w:r>
      <w:r>
        <w:t>а</w:t>
      </w:r>
      <w:r w:rsidRPr="00F27244">
        <w:t xml:space="preserve"> программирования </w:t>
      </w:r>
      <w:proofErr w:type="spellStart"/>
      <w:r w:rsidRPr="00F27244">
        <w:t>EasyPackage</w:t>
      </w:r>
      <w:proofErr w:type="spellEnd"/>
      <w:r w:rsidRPr="00F27244">
        <w:t xml:space="preserve">. Такой подход позволил использовать мощный набор существующих инструментов обработки данных в </w:t>
      </w:r>
      <w:r w:rsidRPr="00F27244">
        <w:rPr>
          <w:lang w:val="en-US"/>
        </w:rPr>
        <w:t>Ruby</w:t>
      </w:r>
      <w:r w:rsidRPr="00F27244">
        <w:t xml:space="preserve"> для генерации входных файлов и анализа выходных (например, механизмы </w:t>
      </w:r>
      <w:proofErr w:type="spellStart"/>
      <w:r w:rsidRPr="00F27244">
        <w:t>шаблонизации</w:t>
      </w:r>
      <w:proofErr w:type="spellEnd"/>
      <w:r w:rsidRPr="00F27244">
        <w:t xml:space="preserve"> файлов). Для уменьшения количества запросов к </w:t>
      </w:r>
      <w:proofErr w:type="spellStart"/>
      <w:r w:rsidRPr="00F27244">
        <w:t>репозиторию</w:t>
      </w:r>
      <w:proofErr w:type="spellEnd"/>
      <w:r w:rsidRPr="00F27244">
        <w:t xml:space="preserve"> пакетов в библиотеке был реализован кэш, который во время работы создает локальный </w:t>
      </w:r>
      <w:proofErr w:type="spellStart"/>
      <w:r w:rsidRPr="00F27244">
        <w:t>репозиторий</w:t>
      </w:r>
      <w:proofErr w:type="spellEnd"/>
      <w:r w:rsidRPr="00F27244">
        <w:t xml:space="preserve"> пакетов и сохраняет там вновь загруженные </w:t>
      </w:r>
      <w:proofErr w:type="spellStart"/>
      <w:r w:rsidRPr="00F27244">
        <w:t>скрипты</w:t>
      </w:r>
      <w:proofErr w:type="spellEnd"/>
      <w:r w:rsidRPr="00F27244">
        <w:t xml:space="preserve"> и файлы. Кэширование при этом производится до </w:t>
      </w:r>
      <w:r>
        <w:t xml:space="preserve">интерпретации </w:t>
      </w:r>
      <w:proofErr w:type="spellStart"/>
      <w:r>
        <w:t>скриптов</w:t>
      </w:r>
      <w:proofErr w:type="spellEnd"/>
      <w:r>
        <w:t xml:space="preserve"> (см. рисунок</w:t>
      </w:r>
      <w:r w:rsidRPr="00F27244">
        <w:t xml:space="preserve"> </w:t>
      </w:r>
      <w:r>
        <w:t>4</w:t>
      </w:r>
      <w:r w:rsidRPr="00F27244">
        <w:t>.</w:t>
      </w:r>
      <w:r>
        <w:t>2.1</w:t>
      </w:r>
      <w:r w:rsidRPr="00F27244">
        <w:t>).</w:t>
      </w:r>
    </w:p>
    <w:p w:rsidR="00650CE0" w:rsidRPr="00F27244" w:rsidRDefault="00650CE0" w:rsidP="00AF5982">
      <w:pPr>
        <w:spacing w:line="360" w:lineRule="auto"/>
      </w:pPr>
      <w:r>
        <w:tab/>
      </w:r>
      <w:proofErr w:type="spellStart"/>
      <w:r w:rsidRPr="00F27244">
        <w:t>Репозиторий</w:t>
      </w:r>
      <w:proofErr w:type="spellEnd"/>
      <w:r w:rsidRPr="00F27244">
        <w:t xml:space="preserve"> пакетов имеет в своей основе следующую файловую структуру. Список пакетов, встроенных в платформу, хранится в файле "/</w:t>
      </w:r>
      <w:r w:rsidRPr="00F27244">
        <w:rPr>
          <w:lang w:val="en-US"/>
        </w:rPr>
        <w:t>packages</w:t>
      </w:r>
      <w:r w:rsidRPr="00F27244">
        <w:t>/</w:t>
      </w:r>
      <w:r w:rsidRPr="00F27244">
        <w:rPr>
          <w:lang w:val="en-US"/>
        </w:rPr>
        <w:t>list</w:t>
      </w:r>
      <w:r w:rsidRPr="00F27244">
        <w:t xml:space="preserve">". Все данные, связанные </w:t>
      </w:r>
      <w:r w:rsidRPr="00F27244">
        <w:rPr>
          <w:lang w:val="en-US"/>
        </w:rPr>
        <w:t>c</w:t>
      </w:r>
      <w:r w:rsidRPr="00F27244">
        <w:t xml:space="preserve"> пакетом, хранятся в "/</w:t>
      </w:r>
      <w:r w:rsidRPr="00F27244">
        <w:rPr>
          <w:lang w:val="en-US"/>
        </w:rPr>
        <w:t>packages</w:t>
      </w:r>
      <w:r w:rsidRPr="00F27244">
        <w:t>/&lt;идентификатор пакета&gt;/", в том числе скрипт описания пакета ("</w:t>
      </w:r>
      <w:r w:rsidRPr="00F27244">
        <w:rPr>
          <w:lang w:val="en-US"/>
        </w:rPr>
        <w:t>full</w:t>
      </w:r>
      <w:r w:rsidRPr="00F27244">
        <w:t>_</w:t>
      </w:r>
      <w:r w:rsidRPr="00F27244">
        <w:rPr>
          <w:lang w:val="en-US"/>
        </w:rPr>
        <w:t>definition</w:t>
      </w:r>
      <w:r w:rsidRPr="00F27244">
        <w:t>"), шаблоны входных фалов, логотипы и т.д. В качестве идентификатора пакета (</w:t>
      </w:r>
      <w:proofErr w:type="spellStart"/>
      <w:r w:rsidRPr="00F27244">
        <w:rPr>
          <w:lang w:val="en-US"/>
        </w:rPr>
        <w:t>PackageIdentifier</w:t>
      </w:r>
      <w:proofErr w:type="spellEnd"/>
      <w:r w:rsidRPr="00F27244">
        <w:t xml:space="preserve">) используется связка имени пакета и его версии (в строковом представлении). Доступ ко всем хранимым файлам осуществляется за счет выполнения HTTP GET-запроса на адрес, состоящий из базового адреса сервера (например, </w:t>
      </w:r>
      <w:hyperlink r:id="rId6" w:history="1">
        <w:r w:rsidRPr="00F27244">
          <w:rPr>
            <w:rStyle w:val="a5"/>
            <w:rFonts w:cs="Arial"/>
            <w:szCs w:val="20"/>
            <w:lang w:val="en-US"/>
          </w:rPr>
          <w:t>http</w:t>
        </w:r>
        <w:r w:rsidRPr="00F27244">
          <w:rPr>
            <w:rStyle w:val="a5"/>
            <w:rFonts w:cs="Arial"/>
            <w:szCs w:val="20"/>
          </w:rPr>
          <w:t>://</w:t>
        </w:r>
        <w:proofErr w:type="spellStart"/>
        <w:r w:rsidRPr="00F27244">
          <w:rPr>
            <w:rStyle w:val="a5"/>
            <w:rFonts w:cs="Arial"/>
            <w:szCs w:val="20"/>
            <w:lang w:val="en-US"/>
          </w:rPr>
          <w:t>localhost</w:t>
        </w:r>
        <w:proofErr w:type="spellEnd"/>
        <w:r w:rsidRPr="00F27244">
          <w:rPr>
            <w:rStyle w:val="a5"/>
            <w:rFonts w:cs="Arial"/>
            <w:szCs w:val="20"/>
          </w:rPr>
          <w:t>:8080/</w:t>
        </w:r>
      </w:hyperlink>
      <w:r w:rsidRPr="00F27244">
        <w:t xml:space="preserve">) и относительного пути до файла (например, </w:t>
      </w:r>
      <w:proofErr w:type="spellStart"/>
      <w:r w:rsidRPr="00F27244">
        <w:t>packages</w:t>
      </w:r>
      <w:proofErr w:type="spellEnd"/>
      <w:r w:rsidRPr="00F27244">
        <w:t>/</w:t>
      </w:r>
      <w:proofErr w:type="spellStart"/>
      <w:r w:rsidRPr="00F27244">
        <w:t>list</w:t>
      </w:r>
      <w:proofErr w:type="spellEnd"/>
      <w:r w:rsidRPr="00F27244">
        <w:t>).</w:t>
      </w:r>
    </w:p>
    <w:p w:rsidR="00650CE0" w:rsidRPr="00F27244" w:rsidRDefault="00650CE0" w:rsidP="00AF5982">
      <w:pPr>
        <w:spacing w:line="360" w:lineRule="auto"/>
      </w:pPr>
      <w:r w:rsidRPr="00F27244">
        <w:lastRenderedPageBreak/>
        <w:t>Работа с библиотекой БП основана на использовании клиентом внутреннего представления информации о пакете в виде объектов платформы CLR .</w:t>
      </w:r>
      <w:r w:rsidRPr="00F27244">
        <w:rPr>
          <w:lang w:val="en-US"/>
        </w:rPr>
        <w:t>NET</w:t>
      </w:r>
      <w:r w:rsidRPr="00F27244">
        <w:t xml:space="preserve"> (рис. </w:t>
      </w:r>
      <w:r>
        <w:t>4</w:t>
      </w:r>
      <w:r w:rsidRPr="00F27244">
        <w:t>.</w:t>
      </w:r>
      <w:r>
        <w:t>2</w:t>
      </w:r>
      <w:r w:rsidRPr="00D85CCB">
        <w:t>.</w:t>
      </w:r>
      <w:r w:rsidRPr="00F27244">
        <w:t>2).</w:t>
      </w:r>
    </w:p>
    <w:p w:rsidR="00650CE0" w:rsidRPr="00F27244" w:rsidRDefault="00650CE0" w:rsidP="00650CE0">
      <w:pPr>
        <w:pStyle w:val="a3"/>
      </w:pPr>
      <w:r>
        <w:drawing>
          <wp:inline distT="0" distB="0" distL="0" distR="0">
            <wp:extent cx="5852160" cy="4754880"/>
            <wp:effectExtent l="19050" t="0" r="0" b="0"/>
            <wp:docPr id="2" name="Рисунок 9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2" descr="uml"/>
                    <pic:cNvPicPr>
                      <a:picLocks noChangeAspect="1" noChangeArrowheads="1"/>
                    </pic:cNvPicPr>
                  </pic:nvPicPr>
                  <pic:blipFill>
                    <a:blip r:embed="rId7" cstate="print"/>
                    <a:srcRect/>
                    <a:stretch>
                      <a:fillRect/>
                    </a:stretch>
                  </pic:blipFill>
                  <pic:spPr bwMode="auto">
                    <a:xfrm>
                      <a:off x="0" y="0"/>
                      <a:ext cx="5852160" cy="4754880"/>
                    </a:xfrm>
                    <a:prstGeom prst="rect">
                      <a:avLst/>
                    </a:prstGeom>
                    <a:noFill/>
                    <a:ln w="9525">
                      <a:noFill/>
                      <a:miter lim="800000"/>
                      <a:headEnd/>
                      <a:tailEnd/>
                    </a:ln>
                  </pic:spPr>
                </pic:pic>
              </a:graphicData>
            </a:graphic>
          </wp:inline>
        </w:drawing>
      </w:r>
    </w:p>
    <w:p w:rsidR="00650CE0" w:rsidRPr="00F27244" w:rsidRDefault="00650CE0" w:rsidP="00650CE0">
      <w:pPr>
        <w:pStyle w:val="a7"/>
      </w:pPr>
      <w:r w:rsidRPr="00F27244">
        <w:t xml:space="preserve">Рис. </w:t>
      </w:r>
      <w:r>
        <w:t>4</w:t>
      </w:r>
      <w:r w:rsidRPr="00F27244">
        <w:t>.</w:t>
      </w:r>
      <w:r>
        <w:t>2</w:t>
      </w:r>
      <w:r w:rsidRPr="00845219">
        <w:t>.</w:t>
      </w:r>
      <w:r>
        <w:t>2 −</w:t>
      </w:r>
      <w:r w:rsidRPr="00F27244">
        <w:t xml:space="preserve"> Диаграмма классов интерфейсной библиотеки БП</w:t>
      </w:r>
    </w:p>
    <w:p w:rsidR="00650CE0" w:rsidRPr="00F27244" w:rsidRDefault="00650CE0" w:rsidP="00AF5982">
      <w:pPr>
        <w:spacing w:line="360" w:lineRule="auto"/>
      </w:pPr>
      <w:r>
        <w:tab/>
      </w:r>
      <w:r w:rsidRPr="00F27244">
        <w:t xml:space="preserve">Пакет (вычислительный пакет) — это исполняемое приложение, запускаемое в пакетном режиме, которое на вход принимает определенный набор входных файлов, параметров командной строки, переменных окружения и других источников данных, предоставляемых операционной системой при запуске, на выход генерирует набор выходных файлов. Описание пакета представляется в виде объекта класса </w:t>
      </w:r>
      <w:proofErr w:type="spellStart"/>
      <w:r w:rsidRPr="00F27244">
        <w:rPr>
          <w:lang w:val="en-US"/>
        </w:rPr>
        <w:t>PackageDef</w:t>
      </w:r>
      <w:proofErr w:type="spellEnd"/>
      <w:r w:rsidRPr="00F27244">
        <w:t>. Он включает в себя набор полей, несущих общую информацию о пакете: имя, версия, лицензия, поставщик, адрес сайта, а также набор дескрипторов входных и выходных параметров и файлов пакета, а также дескриптор командной строки.</w:t>
      </w:r>
    </w:p>
    <w:p w:rsidR="00650CE0" w:rsidRPr="00F27244" w:rsidRDefault="00650CE0" w:rsidP="00AF5982">
      <w:pPr>
        <w:spacing w:line="360" w:lineRule="auto"/>
      </w:pPr>
      <w:r>
        <w:tab/>
      </w:r>
      <w:r w:rsidRPr="00F27244">
        <w:t>Параметр пакета — это элемент данных, имеющий имя, тип и значение. Параметр может быть входным или выходным. Тип параметра (</w:t>
      </w:r>
      <w:proofErr w:type="spellStart"/>
      <w:r w:rsidRPr="00F27244">
        <w:rPr>
          <w:lang w:val="en-US"/>
        </w:rPr>
        <w:t>TypeDef</w:t>
      </w:r>
      <w:proofErr w:type="spellEnd"/>
      <w:r w:rsidRPr="00F27244">
        <w:t>) может быть одним из следующих: строка (</w:t>
      </w:r>
      <w:proofErr w:type="spellStart"/>
      <w:r w:rsidRPr="00F27244">
        <w:rPr>
          <w:lang w:val="en-US"/>
        </w:rPr>
        <w:t>StringType</w:t>
      </w:r>
      <w:proofErr w:type="spellEnd"/>
      <w:r w:rsidRPr="00F27244">
        <w:t>), логический тип (</w:t>
      </w:r>
      <w:proofErr w:type="spellStart"/>
      <w:r w:rsidRPr="00F27244">
        <w:rPr>
          <w:lang w:val="en-US"/>
        </w:rPr>
        <w:t>BoolType</w:t>
      </w:r>
      <w:proofErr w:type="spellEnd"/>
      <w:r w:rsidRPr="00F27244">
        <w:t>), число с плавающей точкой (</w:t>
      </w:r>
      <w:proofErr w:type="spellStart"/>
      <w:r w:rsidRPr="00F27244">
        <w:rPr>
          <w:lang w:val="en-US"/>
        </w:rPr>
        <w:t>DoubleType</w:t>
      </w:r>
      <w:proofErr w:type="spellEnd"/>
      <w:r w:rsidRPr="00F27244">
        <w:t>), перечислимый тип (</w:t>
      </w:r>
      <w:proofErr w:type="spellStart"/>
      <w:r w:rsidRPr="00F27244">
        <w:rPr>
          <w:lang w:val="en-US"/>
        </w:rPr>
        <w:t>EnumType</w:t>
      </w:r>
      <w:proofErr w:type="spellEnd"/>
      <w:r w:rsidRPr="00F27244">
        <w:t>), целое число (</w:t>
      </w:r>
      <w:proofErr w:type="spellStart"/>
      <w:r w:rsidRPr="00F27244">
        <w:rPr>
          <w:lang w:val="en-US"/>
        </w:rPr>
        <w:t>IntType</w:t>
      </w:r>
      <w:proofErr w:type="spellEnd"/>
      <w:r w:rsidRPr="00F27244">
        <w:t>), список (</w:t>
      </w:r>
      <w:proofErr w:type="spellStart"/>
      <w:r w:rsidRPr="00F27244">
        <w:rPr>
          <w:lang w:val="en-US"/>
        </w:rPr>
        <w:t>ListType</w:t>
      </w:r>
      <w:proofErr w:type="spellEnd"/>
      <w:r w:rsidRPr="00F27244">
        <w:t>), дата и время (</w:t>
      </w:r>
      <w:proofErr w:type="spellStart"/>
      <w:r w:rsidRPr="00F27244">
        <w:rPr>
          <w:lang w:val="en-US"/>
        </w:rPr>
        <w:t>DateTimeType</w:t>
      </w:r>
      <w:proofErr w:type="spellEnd"/>
      <w:r w:rsidRPr="00F27244">
        <w:t xml:space="preserve">). </w:t>
      </w:r>
    </w:p>
    <w:p w:rsidR="00650CE0" w:rsidRPr="00F27244" w:rsidRDefault="00650CE0" w:rsidP="00AF5982">
      <w:pPr>
        <w:spacing w:line="360" w:lineRule="auto"/>
      </w:pPr>
      <w:r>
        <w:lastRenderedPageBreak/>
        <w:tab/>
      </w:r>
      <w:r w:rsidRPr="00F27244">
        <w:t>Дескриптор входного параметра (</w:t>
      </w:r>
      <w:proofErr w:type="spellStart"/>
      <w:r w:rsidRPr="00F27244">
        <w:rPr>
          <w:lang w:val="en-US"/>
        </w:rPr>
        <w:t>InParamDef</w:t>
      </w:r>
      <w:proofErr w:type="spellEnd"/>
      <w:r w:rsidRPr="00F27244">
        <w:t>) описывает входной параметр пакета. Помимо стандартных для параметров полей в описание входят значение по умолчанию, идентификатор в онтологии, режим запуска (</w:t>
      </w:r>
      <w:proofErr w:type="spellStart"/>
      <w:r w:rsidRPr="00F27244">
        <w:rPr>
          <w:lang w:val="en-US"/>
        </w:rPr>
        <w:t>TargetMode</w:t>
      </w:r>
      <w:proofErr w:type="spellEnd"/>
      <w:r w:rsidRPr="00F27244">
        <w:t xml:space="preserve">), </w:t>
      </w:r>
      <w:proofErr w:type="spellStart"/>
      <w:r w:rsidRPr="00F27244">
        <w:t>валидатор</w:t>
      </w:r>
      <w:proofErr w:type="spellEnd"/>
      <w:r w:rsidRPr="00F27244">
        <w:t xml:space="preserve"> (</w:t>
      </w:r>
      <w:proofErr w:type="spellStart"/>
      <w:r w:rsidRPr="00F27244">
        <w:rPr>
          <w:lang w:val="en-US"/>
        </w:rPr>
        <w:t>Validator</w:t>
      </w:r>
      <w:proofErr w:type="spellEnd"/>
      <w:r w:rsidRPr="00F27244">
        <w:t>), вычислитель (</w:t>
      </w:r>
      <w:r w:rsidRPr="00F27244">
        <w:rPr>
          <w:lang w:val="en-US"/>
        </w:rPr>
        <w:t>Evaluator</w:t>
      </w:r>
      <w:r w:rsidRPr="00F27244">
        <w:t>). Значение по умолчанию проставляется, если пользователем данный параметр не был определен. Идентификатор в онтологии необходим только для параметров, которые отображаются на онтологическое описание пакета в компоненте хранения знаний.</w:t>
      </w:r>
    </w:p>
    <w:p w:rsidR="00650CE0" w:rsidRPr="00F27244" w:rsidRDefault="00650CE0" w:rsidP="00AF5982">
      <w:pPr>
        <w:spacing w:line="360" w:lineRule="auto"/>
      </w:pPr>
      <w:r>
        <w:tab/>
      </w:r>
      <w:r w:rsidRPr="00F27244">
        <w:t>Поле «режим запуска» определяет, в каком режиме используется данный параметр:  низкоуровневом (</w:t>
      </w:r>
      <w:r w:rsidRPr="00F27244">
        <w:rPr>
          <w:lang w:val="en-US"/>
        </w:rPr>
        <w:t>Raw</w:t>
      </w:r>
      <w:r w:rsidRPr="00F27244">
        <w:t>) или высокоуровневом (</w:t>
      </w:r>
      <w:r w:rsidRPr="00F27244">
        <w:rPr>
          <w:lang w:val="en-US"/>
        </w:rPr>
        <w:t>Meta</w:t>
      </w:r>
      <w:r w:rsidRPr="00F27244">
        <w:t>). В низкоуровневом режиме параметр транслируется напрямую либо в параметр командной строки, либо в переменную окружения (его можно воспринимать как параметр запуска исполняемого приложения). Высокоуровневый параметр не определяет способа использования при запуске: он может быть включен в собираемый входной файл, может транслироваться в низкоуровневый параметр, может являться основой для вычислимых параметров.</w:t>
      </w:r>
    </w:p>
    <w:p w:rsidR="00650CE0" w:rsidRPr="00F27244" w:rsidRDefault="00650CE0" w:rsidP="00AF5982">
      <w:pPr>
        <w:spacing w:line="360" w:lineRule="auto"/>
      </w:pPr>
      <w:r>
        <w:tab/>
      </w:r>
      <w:proofErr w:type="spellStart"/>
      <w:r w:rsidRPr="00F27244">
        <w:t>Валидатор</w:t>
      </w:r>
      <w:proofErr w:type="spellEnd"/>
      <w:r w:rsidRPr="00F27244">
        <w:t xml:space="preserve"> (</w:t>
      </w:r>
      <w:proofErr w:type="spellStart"/>
      <w:r w:rsidRPr="00F27244">
        <w:rPr>
          <w:lang w:val="en-US"/>
        </w:rPr>
        <w:t>Validator</w:t>
      </w:r>
      <w:proofErr w:type="spellEnd"/>
      <w:r w:rsidRPr="00F27244">
        <w:t>) — это процедура проверки значения параметра на то, что оно принадлежит области допустимых значений. Вычислитель (</w:t>
      </w:r>
      <w:r w:rsidRPr="00F27244">
        <w:rPr>
          <w:lang w:val="en-US"/>
        </w:rPr>
        <w:t>Evaluator</w:t>
      </w:r>
      <w:r w:rsidRPr="00F27244">
        <w:t xml:space="preserve">) необходим для вычислимых параметров, он определяет, каким образом значение данного параметра будет вычислено на основе других параметров. </w:t>
      </w:r>
      <w:proofErr w:type="spellStart"/>
      <w:r w:rsidRPr="00F27244">
        <w:t>Валидатор</w:t>
      </w:r>
      <w:proofErr w:type="spellEnd"/>
      <w:r w:rsidRPr="00F27244">
        <w:t xml:space="preserve"> и вычислитель относятся к императивной части описания пакета.</w:t>
      </w:r>
    </w:p>
    <w:p w:rsidR="00650CE0" w:rsidRPr="00F27244" w:rsidRDefault="00650CE0" w:rsidP="00AF5982">
      <w:pPr>
        <w:spacing w:line="360" w:lineRule="auto"/>
      </w:pPr>
      <w:r>
        <w:tab/>
      </w:r>
      <w:r w:rsidRPr="00F27244">
        <w:t>Дескриптор входного файла (</w:t>
      </w:r>
      <w:proofErr w:type="spellStart"/>
      <w:r w:rsidRPr="00F27244">
        <w:rPr>
          <w:lang w:val="en-US"/>
        </w:rPr>
        <w:t>InFileDef</w:t>
      </w:r>
      <w:proofErr w:type="spellEnd"/>
      <w:r w:rsidRPr="00F27244">
        <w:t>) определяет, как будет обработан входной файл пакета. Дескриптор определяется местоположением файла после генерации (</w:t>
      </w:r>
      <w:proofErr w:type="spellStart"/>
      <w:r w:rsidRPr="00F27244">
        <w:rPr>
          <w:lang w:val="en-US"/>
        </w:rPr>
        <w:t>PlaceIn</w:t>
      </w:r>
      <w:proofErr w:type="spellEnd"/>
      <w:r w:rsidRPr="00F27244">
        <w:t>), ожидаемым именем (</w:t>
      </w:r>
      <w:proofErr w:type="spellStart"/>
      <w:r w:rsidRPr="00F27244">
        <w:rPr>
          <w:lang w:val="en-US"/>
        </w:rPr>
        <w:t>ExpectedName</w:t>
      </w:r>
      <w:proofErr w:type="spellEnd"/>
      <w:r w:rsidRPr="00F27244">
        <w:t>), экстрактором (</w:t>
      </w:r>
      <w:r w:rsidRPr="00F27244">
        <w:rPr>
          <w:lang w:val="en-US"/>
        </w:rPr>
        <w:t>Extractor</w:t>
      </w:r>
      <w:r w:rsidRPr="00F27244">
        <w:t>), сборщиком (</w:t>
      </w:r>
      <w:r w:rsidRPr="00F27244">
        <w:rPr>
          <w:lang w:val="en-US"/>
        </w:rPr>
        <w:t>Compiler</w:t>
      </w:r>
      <w:r w:rsidRPr="00F27244">
        <w:t>). Для файлов, как и для параметров, существует два режима: низкоуровневый и высокоуровневый.</w:t>
      </w:r>
    </w:p>
    <w:p w:rsidR="00650CE0" w:rsidRPr="00F27244" w:rsidRDefault="00650CE0" w:rsidP="00AF5982">
      <w:pPr>
        <w:spacing w:line="360" w:lineRule="auto"/>
      </w:pPr>
      <w:r>
        <w:tab/>
      </w:r>
      <w:r w:rsidRPr="00F27244">
        <w:t>Описание файла на низком уровне соответствует конкретному типу файлов, принимаемых пакетом (файл конфигурации, файл данных). На высоком уровне описанный файл может являться основой для параметров или файлов. Местоположение входного файла указывает, где (по какому относительному пути) файл должен находиться перед запуском. Ожидаемое имя файла указывается в случае, когда пакет ожидает наличия файла с конкретным именем. Экстрактор входного файла определяет процедуру извлечения данных из входного файла в параметры или другие файлы. Сборщик определяет, как собрать данный файл на основе набора параметров.</w:t>
      </w:r>
    </w:p>
    <w:p w:rsidR="00650CE0" w:rsidRPr="00F27244" w:rsidRDefault="00650CE0" w:rsidP="00AF5982">
      <w:pPr>
        <w:spacing w:line="360" w:lineRule="auto"/>
      </w:pPr>
      <w:r>
        <w:tab/>
      </w:r>
      <w:r w:rsidRPr="00F27244">
        <w:t>Дескрипторы выходного параметра (</w:t>
      </w:r>
      <w:proofErr w:type="spellStart"/>
      <w:r w:rsidRPr="00F27244">
        <w:rPr>
          <w:lang w:val="en-US"/>
        </w:rPr>
        <w:t>OutParamDef</w:t>
      </w:r>
      <w:proofErr w:type="spellEnd"/>
      <w:r w:rsidRPr="00F27244">
        <w:t>) и выходного файла (</w:t>
      </w:r>
      <w:proofErr w:type="spellStart"/>
      <w:r w:rsidRPr="00F27244">
        <w:rPr>
          <w:lang w:val="en-US"/>
        </w:rPr>
        <w:t>OutFileDef</w:t>
      </w:r>
      <w:proofErr w:type="spellEnd"/>
      <w:r w:rsidRPr="00F27244">
        <w:t xml:space="preserve">) эквивалентны входным дескрипторам с той разницей, что в описании выходного </w:t>
      </w:r>
      <w:r w:rsidRPr="00F27244">
        <w:lastRenderedPageBreak/>
        <w:t>параметра отсутствует значение по умолчанию, а в описании выходного файла местоположение и ожидаемое имя говорят, где искать сгенерированный файл.</w:t>
      </w:r>
    </w:p>
    <w:p w:rsidR="00650CE0" w:rsidRPr="00F27244" w:rsidRDefault="00650CE0" w:rsidP="00AF5982">
      <w:pPr>
        <w:spacing w:line="360" w:lineRule="auto"/>
      </w:pPr>
      <w:r>
        <w:tab/>
      </w:r>
      <w:r w:rsidRPr="00F27244">
        <w:t>Для фильтрации входных файлов и параметров существует механизм наборов параметров (</w:t>
      </w:r>
      <w:proofErr w:type="spellStart"/>
      <w:r w:rsidRPr="00F27244">
        <w:rPr>
          <w:lang w:val="en-US"/>
        </w:rPr>
        <w:t>ParamSet</w:t>
      </w:r>
      <w:proofErr w:type="spellEnd"/>
      <w:r w:rsidRPr="00F27244">
        <w:t>), который позволяет указывать, какие параметры необходимы и опциональны для данного набора.</w:t>
      </w:r>
    </w:p>
    <w:p w:rsidR="00650CE0" w:rsidRPr="00F27244" w:rsidRDefault="00650CE0" w:rsidP="00AF5982">
      <w:pPr>
        <w:spacing w:line="360" w:lineRule="auto"/>
      </w:pPr>
      <w:r>
        <w:tab/>
      </w:r>
      <w:r w:rsidRPr="00F27244">
        <w:t xml:space="preserve">По типу использования информации, полученной от БП, можно выделить два сценария работы с базой пакетов: получение информации и работа с данными. В качестве источника информации базу пакетов использует компонент </w:t>
      </w:r>
      <w:r>
        <w:t xml:space="preserve">построения сценариев исполнения </w:t>
      </w:r>
      <w:r w:rsidRPr="00F27244">
        <w:t>для выполнения проверок перед запуском шага:</w:t>
      </w:r>
    </w:p>
    <w:p w:rsidR="00650CE0" w:rsidRPr="00F27244" w:rsidRDefault="00650CE0" w:rsidP="00AF5982">
      <w:pPr>
        <w:pStyle w:val="218"/>
        <w:numPr>
          <w:ilvl w:val="0"/>
          <w:numId w:val="4"/>
        </w:numPr>
      </w:pPr>
      <w:r w:rsidRPr="00F27244">
        <w:t>проверка наличия запускаемого пакета;</w:t>
      </w:r>
    </w:p>
    <w:p w:rsidR="00650CE0" w:rsidRPr="00F27244" w:rsidRDefault="00650CE0" w:rsidP="00AF5982">
      <w:pPr>
        <w:pStyle w:val="218"/>
        <w:numPr>
          <w:ilvl w:val="0"/>
          <w:numId w:val="4"/>
        </w:numPr>
      </w:pPr>
      <w:r w:rsidRPr="00F27244">
        <w:t xml:space="preserve">проверка соответствия типов параметров запуска, указанных пользователем в скрипте </w:t>
      </w:r>
      <w:r w:rsidRPr="00F27244">
        <w:rPr>
          <w:lang w:val="en-US"/>
        </w:rPr>
        <w:t>WF</w:t>
      </w:r>
      <w:r w:rsidRPr="00F27244">
        <w:t>, типам параметров, приведенных в спецификации пакета;</w:t>
      </w:r>
    </w:p>
    <w:p w:rsidR="00650CE0" w:rsidRPr="00F27244" w:rsidRDefault="00650CE0" w:rsidP="00AF5982">
      <w:pPr>
        <w:pStyle w:val="218"/>
        <w:numPr>
          <w:ilvl w:val="0"/>
          <w:numId w:val="4"/>
        </w:numPr>
      </w:pPr>
      <w:r w:rsidRPr="00F27244">
        <w:t>проверка попадания указанных значений параметров в область допустимых значений.</w:t>
      </w:r>
    </w:p>
    <w:p w:rsidR="00650CE0" w:rsidRPr="00F27244" w:rsidRDefault="00650CE0" w:rsidP="00AF5982">
      <w:pPr>
        <w:spacing w:line="360" w:lineRule="auto"/>
      </w:pPr>
      <w:r>
        <w:tab/>
      </w:r>
      <w:r w:rsidRPr="00F27244">
        <w:t xml:space="preserve">Компонент </w:t>
      </w:r>
      <w:r>
        <w:t xml:space="preserve">диалогового интерфейса </w:t>
      </w:r>
      <w:r w:rsidRPr="00F27244">
        <w:t>использует БП для:</w:t>
      </w:r>
    </w:p>
    <w:p w:rsidR="00650CE0" w:rsidRPr="00F27244" w:rsidRDefault="00650CE0" w:rsidP="00AF5982">
      <w:pPr>
        <w:pStyle w:val="218"/>
        <w:numPr>
          <w:ilvl w:val="0"/>
          <w:numId w:val="5"/>
        </w:numPr>
      </w:pPr>
      <w:r w:rsidRPr="00F27244">
        <w:t>отображения общей информации о пакете;</w:t>
      </w:r>
    </w:p>
    <w:p w:rsidR="00650CE0" w:rsidRPr="00F27244" w:rsidRDefault="00650CE0" w:rsidP="00AF5982">
      <w:pPr>
        <w:pStyle w:val="218"/>
        <w:numPr>
          <w:ilvl w:val="0"/>
          <w:numId w:val="5"/>
        </w:numPr>
      </w:pPr>
      <w:r w:rsidRPr="00F27244">
        <w:t>отображения списка доступных пакетов</w:t>
      </w:r>
      <w:r w:rsidRPr="00F27244">
        <w:rPr>
          <w:lang w:val="en-US"/>
        </w:rPr>
        <w:t>;</w:t>
      </w:r>
    </w:p>
    <w:p w:rsidR="00650CE0" w:rsidRPr="00F27244" w:rsidRDefault="00650CE0" w:rsidP="00AF5982">
      <w:pPr>
        <w:pStyle w:val="218"/>
        <w:numPr>
          <w:ilvl w:val="0"/>
          <w:numId w:val="5"/>
        </w:numPr>
      </w:pPr>
      <w:r w:rsidRPr="00F27244">
        <w:t>интерактивной подсказки пользователю (</w:t>
      </w:r>
      <w:r w:rsidRPr="00F27244">
        <w:rPr>
          <w:lang w:val="en-US"/>
        </w:rPr>
        <w:t>IntelliSense</w:t>
      </w:r>
      <w:r w:rsidRPr="00F27244">
        <w:t>)</w:t>
      </w:r>
      <w:r w:rsidRPr="00F27244">
        <w:rPr>
          <w:lang w:val="en-US"/>
        </w:rPr>
        <w:t>;</w:t>
      </w:r>
    </w:p>
    <w:p w:rsidR="00650CE0" w:rsidRPr="00F27244" w:rsidRDefault="00650CE0" w:rsidP="00AF5982">
      <w:pPr>
        <w:pStyle w:val="218"/>
        <w:numPr>
          <w:ilvl w:val="0"/>
          <w:numId w:val="5"/>
        </w:numPr>
      </w:pPr>
      <w:r w:rsidRPr="00F27244">
        <w:t>осуществления проверок, аналогичных проверкам в компоненте интерпретации WF.</w:t>
      </w:r>
    </w:p>
    <w:p w:rsidR="00650CE0" w:rsidRPr="00F27244" w:rsidRDefault="00650CE0" w:rsidP="00AF5982">
      <w:pPr>
        <w:spacing w:line="360" w:lineRule="auto"/>
      </w:pPr>
      <w:r>
        <w:tab/>
      </w:r>
      <w:r w:rsidRPr="00F27244">
        <w:t xml:space="preserve">Использование БП с целью получения, отображения или обработки информации о пакете производится посредством получения значений полей и вызовов методов объектов класса </w:t>
      </w:r>
      <w:proofErr w:type="spellStart"/>
      <w:r w:rsidRPr="00F27244">
        <w:rPr>
          <w:lang w:val="en-US"/>
        </w:rPr>
        <w:t>PackageDef</w:t>
      </w:r>
      <w:proofErr w:type="spellEnd"/>
      <w:r w:rsidRPr="00F27244">
        <w:t xml:space="preserve">. </w:t>
      </w:r>
    </w:p>
    <w:p w:rsidR="00650CE0" w:rsidRPr="00F27244" w:rsidRDefault="00650CE0" w:rsidP="00AF5982">
      <w:pPr>
        <w:spacing w:line="360" w:lineRule="auto"/>
        <w:rPr>
          <w:rFonts w:cs="Arial"/>
          <w:color w:val="000000"/>
          <w:szCs w:val="20"/>
        </w:rPr>
      </w:pPr>
      <w:r>
        <w:rPr>
          <w:rFonts w:cs="Arial"/>
          <w:color w:val="000000"/>
          <w:szCs w:val="20"/>
        </w:rPr>
        <w:tab/>
      </w:r>
      <w:r w:rsidRPr="00F27244">
        <w:rPr>
          <w:rFonts w:cs="Arial"/>
          <w:color w:val="000000"/>
          <w:szCs w:val="20"/>
        </w:rPr>
        <w:t>В полной мере функциональность БП используется к</w:t>
      </w:r>
      <w:r w:rsidRPr="00F27244">
        <w:t xml:space="preserve">омпонентом </w:t>
      </w:r>
      <w:r>
        <w:t>управления исполнением</w:t>
      </w:r>
      <w:r w:rsidRPr="00F27244">
        <w:rPr>
          <w:rFonts w:cs="Arial"/>
          <w:color w:val="000000"/>
          <w:szCs w:val="20"/>
        </w:rPr>
        <w:t xml:space="preserve"> для:</w:t>
      </w:r>
    </w:p>
    <w:p w:rsidR="00650CE0" w:rsidRPr="00F27244" w:rsidRDefault="00650CE0" w:rsidP="00AF5982">
      <w:pPr>
        <w:pStyle w:val="218"/>
        <w:numPr>
          <w:ilvl w:val="0"/>
          <w:numId w:val="3"/>
        </w:numPr>
      </w:pPr>
      <w:r w:rsidRPr="00F27244">
        <w:t>формирования параметров перед запуском пакета;</w:t>
      </w:r>
    </w:p>
    <w:p w:rsidR="00650CE0" w:rsidRPr="00F27244" w:rsidRDefault="00650CE0" w:rsidP="00AF5982">
      <w:pPr>
        <w:pStyle w:val="218"/>
        <w:numPr>
          <w:ilvl w:val="0"/>
          <w:numId w:val="3"/>
        </w:numPr>
      </w:pPr>
      <w:r w:rsidRPr="00F27244">
        <w:t>вычисления значений характеристик расчета с целью передачи в компонент планирования исполнения и компонент моделирования производительности для оценки времени работы при выборе целевого ресурса;</w:t>
      </w:r>
    </w:p>
    <w:p w:rsidR="00650CE0" w:rsidRPr="00F27244" w:rsidRDefault="00650CE0" w:rsidP="00AF5982">
      <w:pPr>
        <w:pStyle w:val="218"/>
        <w:numPr>
          <w:ilvl w:val="0"/>
          <w:numId w:val="3"/>
        </w:numPr>
      </w:pPr>
      <w:r w:rsidRPr="00F27244">
        <w:t>формирования входных файлов, командной строки и других элементов окружения перед запуском пакета на конкретном ресурсе;</w:t>
      </w:r>
    </w:p>
    <w:p w:rsidR="00650CE0" w:rsidRPr="00F27244" w:rsidRDefault="00650CE0" w:rsidP="00AF5982">
      <w:pPr>
        <w:pStyle w:val="218"/>
        <w:numPr>
          <w:ilvl w:val="0"/>
          <w:numId w:val="3"/>
        </w:numPr>
      </w:pPr>
      <w:proofErr w:type="spellStart"/>
      <w:r w:rsidRPr="00F27244">
        <w:rPr>
          <w:lang w:val="en-US"/>
        </w:rPr>
        <w:t>разбор</w:t>
      </w:r>
      <w:proofErr w:type="spellEnd"/>
      <w:r w:rsidRPr="00F27244">
        <w:t>а</w:t>
      </w:r>
      <w:r w:rsidRPr="00F27244">
        <w:rPr>
          <w:lang w:val="en-US"/>
        </w:rPr>
        <w:t xml:space="preserve"> </w:t>
      </w:r>
      <w:proofErr w:type="spellStart"/>
      <w:r w:rsidRPr="00F27244">
        <w:rPr>
          <w:lang w:val="en-US"/>
        </w:rPr>
        <w:t>выходных</w:t>
      </w:r>
      <w:proofErr w:type="spellEnd"/>
      <w:r w:rsidRPr="00F27244">
        <w:rPr>
          <w:lang w:val="en-US"/>
        </w:rPr>
        <w:t xml:space="preserve"> </w:t>
      </w:r>
      <w:proofErr w:type="spellStart"/>
      <w:r w:rsidRPr="00F27244">
        <w:rPr>
          <w:lang w:val="en-US"/>
        </w:rPr>
        <w:t>файлов</w:t>
      </w:r>
      <w:proofErr w:type="spellEnd"/>
      <w:r w:rsidRPr="00F27244">
        <w:rPr>
          <w:lang w:val="en-US"/>
        </w:rPr>
        <w:t xml:space="preserve"> </w:t>
      </w:r>
      <w:proofErr w:type="spellStart"/>
      <w:r w:rsidRPr="00F27244">
        <w:rPr>
          <w:lang w:val="en-US"/>
        </w:rPr>
        <w:t>пакета</w:t>
      </w:r>
      <w:proofErr w:type="spellEnd"/>
      <w:r w:rsidRPr="00F27244">
        <w:rPr>
          <w:lang w:val="en-US"/>
        </w:rPr>
        <w:t>.</w:t>
      </w:r>
    </w:p>
    <w:p w:rsidR="00650CE0" w:rsidRPr="00F27244" w:rsidRDefault="00650CE0" w:rsidP="00AF5982">
      <w:pPr>
        <w:spacing w:line="360" w:lineRule="auto"/>
      </w:pPr>
      <w:r>
        <w:tab/>
      </w:r>
      <w:r w:rsidRPr="00F27244">
        <w:t xml:space="preserve">Входными данными для библиотеки БП являются: базовый URL </w:t>
      </w:r>
      <w:proofErr w:type="spellStart"/>
      <w:r w:rsidRPr="00F27244">
        <w:t>репозитория</w:t>
      </w:r>
      <w:proofErr w:type="spellEnd"/>
      <w:r w:rsidRPr="00F27244">
        <w:t>, поль</w:t>
      </w:r>
      <w:r>
        <w:t xml:space="preserve">зовательские параметры. </w:t>
      </w:r>
      <w:r w:rsidRPr="00F27244">
        <w:t xml:space="preserve">Входными файлами </w:t>
      </w:r>
      <w:proofErr w:type="spellStart"/>
      <w:r w:rsidRPr="00F27244">
        <w:t>репозитория</w:t>
      </w:r>
      <w:proofErr w:type="spellEnd"/>
      <w:r w:rsidRPr="00F27244">
        <w:t xml:space="preserve"> пакетов являются хранимые в нем:</w:t>
      </w:r>
    </w:p>
    <w:p w:rsidR="00650CE0" w:rsidRPr="00F27244" w:rsidRDefault="00650CE0" w:rsidP="00AF5982">
      <w:pPr>
        <w:pStyle w:val="aa"/>
        <w:numPr>
          <w:ilvl w:val="0"/>
          <w:numId w:val="2"/>
        </w:numPr>
        <w:spacing w:line="360" w:lineRule="auto"/>
      </w:pPr>
      <w:proofErr w:type="spellStart"/>
      <w:r w:rsidRPr="00F27244">
        <w:lastRenderedPageBreak/>
        <w:t>скрипты</w:t>
      </w:r>
      <w:proofErr w:type="spellEnd"/>
      <w:r w:rsidRPr="00F27244">
        <w:t xml:space="preserve"> описания пакетов;</w:t>
      </w:r>
    </w:p>
    <w:p w:rsidR="00650CE0" w:rsidRPr="00F27244" w:rsidRDefault="00650CE0" w:rsidP="00AF5982">
      <w:pPr>
        <w:pStyle w:val="aa"/>
        <w:numPr>
          <w:ilvl w:val="0"/>
          <w:numId w:val="2"/>
        </w:numPr>
        <w:spacing w:line="360" w:lineRule="auto"/>
      </w:pPr>
      <w:r w:rsidRPr="00F27244">
        <w:t xml:space="preserve">вспомогательные библиотеки на языке </w:t>
      </w:r>
      <w:proofErr w:type="spellStart"/>
      <w:r w:rsidRPr="00F27244">
        <w:t>Ruby</w:t>
      </w:r>
      <w:proofErr w:type="spellEnd"/>
      <w:r w:rsidRPr="00F27244">
        <w:t>;</w:t>
      </w:r>
    </w:p>
    <w:p w:rsidR="00650CE0" w:rsidRPr="00F27244" w:rsidRDefault="00650CE0" w:rsidP="00AF5982">
      <w:pPr>
        <w:pStyle w:val="aa"/>
        <w:numPr>
          <w:ilvl w:val="0"/>
          <w:numId w:val="2"/>
        </w:numPr>
        <w:spacing w:line="360" w:lineRule="auto"/>
      </w:pPr>
      <w:r w:rsidRPr="00F27244">
        <w:t>шаблоны входных файлов;</w:t>
      </w:r>
    </w:p>
    <w:p w:rsidR="00650CE0" w:rsidRPr="00F27244" w:rsidRDefault="00650CE0" w:rsidP="00AF5982">
      <w:pPr>
        <w:pStyle w:val="aa"/>
        <w:numPr>
          <w:ilvl w:val="0"/>
          <w:numId w:val="2"/>
        </w:numPr>
        <w:spacing w:line="360" w:lineRule="auto"/>
      </w:pPr>
      <w:r w:rsidRPr="00F27244">
        <w:t>логотипы, текст лицензии и др. вспомогательные файлы общего характера.</w:t>
      </w:r>
    </w:p>
    <w:p w:rsidR="00650CE0" w:rsidRPr="00F27244" w:rsidRDefault="00650CE0" w:rsidP="00AF5982">
      <w:pPr>
        <w:spacing w:line="360" w:lineRule="auto"/>
      </w:pPr>
      <w:r>
        <w:tab/>
      </w:r>
      <w:r w:rsidRPr="00F27244">
        <w:t xml:space="preserve">Выходными данными библиотеки БП являются объекты .NET, структура которых представлена на рис. </w:t>
      </w:r>
      <w:r>
        <w:t>4</w:t>
      </w:r>
      <w:r w:rsidRPr="00F27244">
        <w:t>.</w:t>
      </w:r>
      <w:r>
        <w:t>2</w:t>
      </w:r>
      <w:r w:rsidRPr="00990304">
        <w:t>.</w:t>
      </w:r>
      <w:r w:rsidRPr="00F27244">
        <w:t>2.</w:t>
      </w:r>
    </w:p>
    <w:p w:rsidR="00650CE0" w:rsidRPr="00F27244" w:rsidRDefault="00650CE0" w:rsidP="00AF5982">
      <w:pPr>
        <w:spacing w:line="360" w:lineRule="auto"/>
      </w:pPr>
      <w:r>
        <w:tab/>
      </w:r>
      <w:r w:rsidRPr="00F27244">
        <w:t xml:space="preserve">Выходными данными </w:t>
      </w:r>
      <w:proofErr w:type="spellStart"/>
      <w:r w:rsidRPr="00F27244">
        <w:t>репозитория</w:t>
      </w:r>
      <w:proofErr w:type="spellEnd"/>
      <w:r w:rsidRPr="00F27244">
        <w:t xml:space="preserve"> являются любые хранимые в нем файлы:</w:t>
      </w:r>
    </w:p>
    <w:p w:rsidR="00650CE0" w:rsidRPr="00F27244" w:rsidRDefault="00650CE0" w:rsidP="00AF5982">
      <w:pPr>
        <w:pStyle w:val="218"/>
        <w:numPr>
          <w:ilvl w:val="0"/>
          <w:numId w:val="6"/>
        </w:numPr>
        <w:ind w:left="714" w:hanging="357"/>
      </w:pPr>
      <w:proofErr w:type="spellStart"/>
      <w:r w:rsidRPr="00F27244">
        <w:t>скрипты</w:t>
      </w:r>
      <w:proofErr w:type="spellEnd"/>
      <w:r w:rsidRPr="00F27244">
        <w:t xml:space="preserve"> описания пакетов;</w:t>
      </w:r>
    </w:p>
    <w:p w:rsidR="00650CE0" w:rsidRPr="00F27244" w:rsidRDefault="00650CE0" w:rsidP="00AF5982">
      <w:pPr>
        <w:pStyle w:val="218"/>
        <w:numPr>
          <w:ilvl w:val="0"/>
          <w:numId w:val="6"/>
        </w:numPr>
        <w:ind w:left="714" w:hanging="357"/>
      </w:pPr>
      <w:r w:rsidRPr="00F27244">
        <w:t xml:space="preserve">вспомогательные библиотеки на языке </w:t>
      </w:r>
      <w:proofErr w:type="spellStart"/>
      <w:r w:rsidRPr="00F27244">
        <w:t>Ruby</w:t>
      </w:r>
      <w:proofErr w:type="spellEnd"/>
      <w:r w:rsidRPr="00F27244">
        <w:t>;</w:t>
      </w:r>
    </w:p>
    <w:p w:rsidR="00650CE0" w:rsidRPr="00F27244" w:rsidRDefault="00650CE0" w:rsidP="00AF5982">
      <w:pPr>
        <w:pStyle w:val="218"/>
        <w:numPr>
          <w:ilvl w:val="0"/>
          <w:numId w:val="6"/>
        </w:numPr>
        <w:ind w:left="714" w:hanging="357"/>
      </w:pPr>
      <w:r w:rsidRPr="00F27244">
        <w:t>шаблоны входных файлов;</w:t>
      </w:r>
    </w:p>
    <w:p w:rsidR="00650CE0" w:rsidRPr="00F27244" w:rsidRDefault="00650CE0" w:rsidP="00AF5982">
      <w:pPr>
        <w:pStyle w:val="218"/>
        <w:numPr>
          <w:ilvl w:val="0"/>
          <w:numId w:val="6"/>
        </w:numPr>
        <w:ind w:left="714" w:hanging="357"/>
      </w:pPr>
      <w:r w:rsidRPr="00F27244">
        <w:t>логотипы, текст лицензии и др. вспомогательные файлы общего характера.</w:t>
      </w:r>
    </w:p>
    <w:p w:rsidR="00834E43" w:rsidRDefault="00650CE0" w:rsidP="00AF5982">
      <w:pPr>
        <w:spacing w:line="360" w:lineRule="auto"/>
      </w:pPr>
      <w:r>
        <w:rPr>
          <w:rFonts w:eastAsia="Times New Roman"/>
          <w:color w:val="000000"/>
          <w:lang w:eastAsia="ru-RU"/>
        </w:rPr>
        <w:tab/>
      </w:r>
      <w:r w:rsidR="0026220C" w:rsidRPr="00F27244">
        <w:t>Пример</w:t>
      </w:r>
      <w:r w:rsidR="0026220C" w:rsidRPr="00990304">
        <w:t xml:space="preserve"> </w:t>
      </w:r>
      <w:r w:rsidR="0026220C" w:rsidRPr="00F27244">
        <w:t>описания</w:t>
      </w:r>
      <w:r w:rsidR="0026220C" w:rsidRPr="00990304">
        <w:t xml:space="preserve"> </w:t>
      </w:r>
      <w:r w:rsidR="0026220C" w:rsidRPr="00F27244">
        <w:t>пакета</w:t>
      </w:r>
      <w:r w:rsidR="0026220C" w:rsidRPr="00990304">
        <w:t xml:space="preserve"> </w:t>
      </w:r>
      <w:r w:rsidR="0026220C" w:rsidRPr="00F27244">
        <w:rPr>
          <w:lang w:val="en-US"/>
        </w:rPr>
        <w:t>Swan</w:t>
      </w:r>
      <w:r w:rsidR="0026220C" w:rsidRPr="00990304">
        <w:t xml:space="preserve"> </w:t>
      </w:r>
      <w:r w:rsidR="0026220C" w:rsidRPr="00F27244">
        <w:t>в</w:t>
      </w:r>
      <w:r w:rsidR="0026220C" w:rsidRPr="00990304">
        <w:t xml:space="preserve"> </w:t>
      </w:r>
      <w:r w:rsidR="0026220C" w:rsidRPr="00F27244">
        <w:t>виде</w:t>
      </w:r>
      <w:r w:rsidR="0026220C" w:rsidRPr="00990304">
        <w:t xml:space="preserve"> </w:t>
      </w:r>
      <w:r w:rsidR="0026220C" w:rsidRPr="00F27244">
        <w:rPr>
          <w:lang w:val="en-US"/>
        </w:rPr>
        <w:t>Ruby</w:t>
      </w:r>
      <w:r w:rsidR="0026220C" w:rsidRPr="00990304">
        <w:t>-</w:t>
      </w:r>
      <w:r w:rsidR="0026220C" w:rsidRPr="00F27244">
        <w:t>скрипта</w:t>
      </w:r>
      <w:r w:rsidR="0026220C" w:rsidRPr="00990304">
        <w:t xml:space="preserve"> </w:t>
      </w:r>
      <w:r w:rsidR="0026220C" w:rsidRPr="00F27244">
        <w:t>представлен</w:t>
      </w:r>
      <w:r w:rsidR="0026220C" w:rsidRPr="00990304">
        <w:t xml:space="preserve"> </w:t>
      </w:r>
      <w:r w:rsidR="0026220C">
        <w:t>в листинге</w:t>
      </w:r>
      <w:r w:rsidR="0026220C" w:rsidRPr="00990304">
        <w:t xml:space="preserve"> </w:t>
      </w:r>
      <w:r w:rsidR="0026220C">
        <w:t>4</w:t>
      </w:r>
      <w:r w:rsidR="0026220C" w:rsidRPr="00990304">
        <w:t>.</w:t>
      </w:r>
      <w:r w:rsidR="0026220C">
        <w:t>2.1</w:t>
      </w:r>
      <w:r w:rsidR="0026220C" w:rsidRPr="00990304">
        <w:t>.</w:t>
      </w:r>
      <w:r w:rsidR="0026220C">
        <w:t xml:space="preserve"> </w:t>
      </w:r>
      <w:r>
        <w:rPr>
          <w:rFonts w:eastAsia="Times New Roman"/>
          <w:color w:val="000000"/>
          <w:lang w:eastAsia="ru-RU"/>
        </w:rPr>
        <w:t xml:space="preserve">Вычислительный пакет </w:t>
      </w:r>
      <w:r>
        <w:rPr>
          <w:rFonts w:eastAsia="Times New Roman"/>
          <w:color w:val="000000"/>
          <w:lang w:val="en-US" w:eastAsia="ru-RU"/>
        </w:rPr>
        <w:t>SWAN</w:t>
      </w:r>
      <w:r>
        <w:rPr>
          <w:rFonts w:eastAsia="Times New Roman"/>
          <w:color w:val="000000"/>
          <w:lang w:eastAsia="ru-RU"/>
        </w:rPr>
        <w:t xml:space="preserve"> является я</w:t>
      </w:r>
      <w:r w:rsidRPr="00A81C53">
        <w:rPr>
          <w:rFonts w:eastAsia="Times New Roman"/>
          <w:color w:val="000000"/>
          <w:lang w:eastAsia="ru-RU"/>
        </w:rPr>
        <w:t xml:space="preserve">дром </w:t>
      </w:r>
      <w:r>
        <w:rPr>
          <w:rFonts w:eastAsia="Times New Roman"/>
          <w:color w:val="000000"/>
          <w:lang w:eastAsia="ru-RU"/>
        </w:rPr>
        <w:t xml:space="preserve">прототипа </w:t>
      </w:r>
      <w:r w:rsidRPr="00A81C53">
        <w:rPr>
          <w:rFonts w:eastAsia="Times New Roman"/>
          <w:color w:val="000000"/>
          <w:lang w:eastAsia="ru-RU"/>
        </w:rPr>
        <w:t>сервиса волнового моделирования</w:t>
      </w:r>
      <w:r w:rsidR="00834E43">
        <w:rPr>
          <w:rFonts w:eastAsia="Times New Roman"/>
          <w:color w:val="000000"/>
          <w:lang w:eastAsia="ru-RU"/>
        </w:rPr>
        <w:t>.</w:t>
      </w:r>
      <w:r w:rsidRPr="00A81C53">
        <w:rPr>
          <w:rFonts w:eastAsia="Times New Roman"/>
          <w:color w:val="000000"/>
          <w:lang w:eastAsia="ru-RU"/>
        </w:rPr>
        <w:t xml:space="preserve"> </w:t>
      </w:r>
      <w:r w:rsidR="00834E43" w:rsidRPr="00A81C53">
        <w:rPr>
          <w:rFonts w:eastAsia="Times New Roman"/>
          <w:color w:val="000000"/>
          <w:lang w:eastAsia="ru-RU"/>
        </w:rPr>
        <w:t>S</w:t>
      </w:r>
      <w:r w:rsidR="00834E43">
        <w:rPr>
          <w:rFonts w:eastAsia="Times New Roman"/>
          <w:color w:val="000000"/>
          <w:lang w:val="en-US" w:eastAsia="ru-RU"/>
        </w:rPr>
        <w:t>WAN</w:t>
      </w:r>
      <w:r w:rsidR="00834E43" w:rsidRPr="00A81C53">
        <w:rPr>
          <w:rFonts w:eastAsia="Times New Roman"/>
          <w:color w:val="000000"/>
          <w:lang w:eastAsia="ru-RU"/>
        </w:rPr>
        <w:t xml:space="preserve"> это открытое программное обеспечение, распространяемое в рамках лицензии GNU. В основе S</w:t>
      </w:r>
      <w:r w:rsidR="00834E43">
        <w:rPr>
          <w:rFonts w:eastAsia="Times New Roman"/>
          <w:color w:val="000000"/>
          <w:lang w:val="en-US" w:eastAsia="ru-RU"/>
        </w:rPr>
        <w:t>WAN</w:t>
      </w:r>
      <w:r w:rsidR="00834E43" w:rsidRPr="00A81C53">
        <w:rPr>
          <w:rFonts w:eastAsia="Times New Roman"/>
          <w:color w:val="000000"/>
          <w:lang w:eastAsia="ru-RU"/>
        </w:rPr>
        <w:t xml:space="preserve"> лежит волновая модель третьего поколения, предназначенная для расч</w:t>
      </w:r>
      <w:r w:rsidR="00834E43">
        <w:rPr>
          <w:rFonts w:eastAsia="Times New Roman"/>
          <w:color w:val="000000"/>
          <w:lang w:eastAsia="ru-RU"/>
        </w:rPr>
        <w:t>е</w:t>
      </w:r>
      <w:r w:rsidR="00834E43" w:rsidRPr="00A81C53">
        <w:rPr>
          <w:rFonts w:eastAsia="Times New Roman"/>
          <w:color w:val="000000"/>
          <w:lang w:eastAsia="ru-RU"/>
        </w:rPr>
        <w:t>та случайных коротких ветровых волн в прибрежных морских районах и внутренних водах.</w:t>
      </w:r>
    </w:p>
    <w:p w:rsidR="00834E43" w:rsidRDefault="00834E43" w:rsidP="00AF5982">
      <w:pPr>
        <w:spacing w:line="360" w:lineRule="auto"/>
      </w:pPr>
      <w:r>
        <w:tab/>
      </w:r>
      <w:r>
        <w:rPr>
          <w:lang w:eastAsia="zh-CN"/>
        </w:rPr>
        <w:t xml:space="preserve">Для интеграции пакета </w:t>
      </w:r>
      <w:r>
        <w:rPr>
          <w:lang w:val="en-US"/>
        </w:rPr>
        <w:t>SWAN</w:t>
      </w:r>
      <w:r w:rsidR="0026220C">
        <w:rPr>
          <w:lang w:eastAsia="zh-CN"/>
        </w:rPr>
        <w:t xml:space="preserve"> </w:t>
      </w:r>
      <w:r>
        <w:rPr>
          <w:lang w:eastAsia="zh-CN"/>
        </w:rPr>
        <w:t xml:space="preserve">необходимо описать его взаимодействие с </w:t>
      </w:r>
      <w:r w:rsidR="0026220C">
        <w:rPr>
          <w:lang w:eastAsia="zh-CN"/>
        </w:rPr>
        <w:t>прототипом платформы</w:t>
      </w:r>
      <w:r>
        <w:rPr>
          <w:lang w:eastAsia="zh-CN"/>
        </w:rPr>
        <w:t>, опираясь на формат представления входных и выходных данных</w:t>
      </w:r>
      <w:r w:rsidR="0026220C">
        <w:rPr>
          <w:lang w:eastAsia="zh-CN"/>
        </w:rPr>
        <w:t xml:space="preserve"> компонента БП</w:t>
      </w:r>
      <w:r>
        <w:rPr>
          <w:lang w:eastAsia="zh-CN"/>
        </w:rPr>
        <w:t xml:space="preserve">. </w:t>
      </w:r>
      <w:r>
        <w:t>Платформенный скрипт описания пакета</w:t>
      </w:r>
      <w:r w:rsidRPr="0097553A">
        <w:t xml:space="preserve"> </w:t>
      </w:r>
      <w:r>
        <w:rPr>
          <w:lang w:val="en-US"/>
        </w:rPr>
        <w:t>SWAN</w:t>
      </w:r>
      <w:r>
        <w:t xml:space="preserve"> </w:t>
      </w:r>
      <w:r w:rsidR="00AF5982">
        <w:t xml:space="preserve">(см. листинг 4.2.1) </w:t>
      </w:r>
      <w:r>
        <w:t xml:space="preserve">позволяет определить </w:t>
      </w:r>
      <w:r w:rsidRPr="00B574F5">
        <w:t>уровень абстракции</w:t>
      </w:r>
      <w:r>
        <w:t xml:space="preserve"> и интерпретации в работе с входными </w:t>
      </w:r>
      <w:r w:rsidR="0026220C">
        <w:t xml:space="preserve">и </w:t>
      </w:r>
      <w:r>
        <w:t>выходными параметрами, что обеспечивает гибкость и упрощение процедуры взаимодействия пользователя с платформой на этапе запуска задания. Тем самым необходимость в определении на входе тех или иных параметров по умолчанию устраняется</w:t>
      </w:r>
      <w:r w:rsidRPr="00C86500">
        <w:t>.</w:t>
      </w:r>
      <w:r>
        <w:t xml:space="preserve"> Это приводит к более эффективному использованию пакета в рамках</w:t>
      </w:r>
      <w:r w:rsidR="0026220C">
        <w:t xml:space="preserve"> </w:t>
      </w:r>
      <w:r>
        <w:t xml:space="preserve">выполняемого сервиса. </w:t>
      </w:r>
    </w:p>
    <w:p w:rsidR="00834E43" w:rsidRDefault="0026220C" w:rsidP="00834E43">
      <w:pPr>
        <w:rPr>
          <w:lang w:eastAsia="zh-CN"/>
        </w:rPr>
      </w:pPr>
      <w:r>
        <w:tab/>
      </w:r>
    </w:p>
    <w:p w:rsidR="00834E43" w:rsidRPr="00430B29" w:rsidRDefault="0026220C" w:rsidP="00834E43">
      <w:pPr>
        <w:jc w:val="right"/>
        <w:rPr>
          <w:u w:val="single"/>
          <w:lang w:eastAsia="zh-CN"/>
        </w:rPr>
      </w:pPr>
      <w:r>
        <w:rPr>
          <w:u w:val="single"/>
          <w:lang w:eastAsia="zh-CN"/>
        </w:rPr>
        <w:t>Листинг 4.2</w:t>
      </w:r>
      <w:r w:rsidR="00834E43" w:rsidRPr="00430B29">
        <w:rPr>
          <w:u w:val="single"/>
          <w:lang w:eastAsia="zh-CN"/>
        </w:rPr>
        <w:t xml:space="preserve">.1. </w:t>
      </w:r>
      <w:r w:rsidR="00834E43" w:rsidRPr="00430B29">
        <w:rPr>
          <w:szCs w:val="24"/>
          <w:u w:val="single"/>
          <w:lang w:eastAsia="zh-CN"/>
        </w:rPr>
        <w:t xml:space="preserve">Основная часть скрипта описания параметров пакета </w:t>
      </w:r>
      <w:r w:rsidR="00834E43" w:rsidRPr="00430B29">
        <w:rPr>
          <w:u w:val="single"/>
          <w:lang w:val="en-US"/>
        </w:rPr>
        <w:t>SWAN</w:t>
      </w:r>
    </w:p>
    <w:p w:rsidR="00834E43" w:rsidRPr="00065D82" w:rsidRDefault="00834E43" w:rsidP="00834E43">
      <w:pPr>
        <w:pStyle w:val="2181"/>
        <w:rPr>
          <w:rStyle w:val="s0"/>
          <w:sz w:val="18"/>
          <w:szCs w:val="18"/>
        </w:rPr>
      </w:pPr>
      <w:r w:rsidRPr="00065D82">
        <w:rPr>
          <w:rStyle w:val="s0"/>
          <w:sz w:val="18"/>
          <w:szCs w:val="18"/>
        </w:rPr>
        <w:t xml:space="preserve">inputs { </w:t>
      </w:r>
    </w:p>
    <w:p w:rsidR="00834E43" w:rsidRPr="00065D82" w:rsidRDefault="00834E43" w:rsidP="00834E43">
      <w:pPr>
        <w:pStyle w:val="2181"/>
        <w:rPr>
          <w:rStyle w:val="s0"/>
          <w:sz w:val="18"/>
          <w:szCs w:val="18"/>
        </w:rPr>
      </w:pPr>
      <w:r w:rsidRPr="00065D82">
        <w:rPr>
          <w:rStyle w:val="s0"/>
          <w:sz w:val="18"/>
          <w:szCs w:val="18"/>
        </w:rPr>
        <w:t xml:space="preserve">  meta </w:t>
      </w:r>
      <w:proofErr w:type="spellStart"/>
      <w:r w:rsidRPr="00065D82">
        <w:rPr>
          <w:rStyle w:val="s0"/>
          <w:sz w:val="18"/>
          <w:szCs w:val="18"/>
        </w:rPr>
        <w:t>param</w:t>
      </w:r>
      <w:proofErr w:type="spellEnd"/>
      <w:r w:rsidRPr="00065D82">
        <w:rPr>
          <w:rStyle w:val="s0"/>
          <w:sz w:val="18"/>
          <w:szCs w:val="18"/>
        </w:rPr>
        <w:t xml:space="preserve"> { </w:t>
      </w:r>
    </w:p>
    <w:p w:rsidR="00834E43" w:rsidRPr="00065D82" w:rsidRDefault="00834E43" w:rsidP="00834E43">
      <w:pPr>
        <w:pStyle w:val="2181"/>
        <w:rPr>
          <w:rStyle w:val="s0"/>
          <w:sz w:val="18"/>
          <w:szCs w:val="18"/>
        </w:rPr>
      </w:pPr>
      <w:r w:rsidRPr="00065D82">
        <w:rPr>
          <w:rStyle w:val="s0"/>
          <w:sz w:val="18"/>
          <w:szCs w:val="18"/>
        </w:rPr>
        <w:t xml:space="preserve">    name </w:t>
      </w:r>
      <w:r w:rsidRPr="00065D82">
        <w:rPr>
          <w:rStyle w:val="s11"/>
          <w:rFonts w:eastAsia="Calibri"/>
          <w:sz w:val="18"/>
          <w:szCs w:val="18"/>
        </w:rPr>
        <w:t>"</w:t>
      </w:r>
      <w:proofErr w:type="spellStart"/>
      <w:r w:rsidRPr="00065D82">
        <w:rPr>
          <w:rStyle w:val="s11"/>
          <w:rFonts w:eastAsia="Calibri"/>
          <w:sz w:val="18"/>
          <w:szCs w:val="18"/>
        </w:rPr>
        <w:t>startCalcDate</w:t>
      </w:r>
      <w:proofErr w:type="spellEnd"/>
      <w:r w:rsidRPr="00065D82">
        <w:rPr>
          <w:rStyle w:val="s11"/>
          <w:rFonts w:eastAsia="Calibri"/>
          <w:sz w:val="18"/>
          <w:szCs w:val="18"/>
        </w:rPr>
        <w:t>"</w:t>
      </w:r>
      <w:r w:rsidRPr="00065D82">
        <w:rPr>
          <w:rStyle w:val="s0"/>
          <w:sz w:val="18"/>
          <w:szCs w:val="18"/>
        </w:rPr>
        <w:t xml:space="preserve"> </w:t>
      </w:r>
    </w:p>
    <w:p w:rsidR="00834E43" w:rsidRPr="00065D82" w:rsidRDefault="00834E43" w:rsidP="00834E43">
      <w:pPr>
        <w:pStyle w:val="2181"/>
        <w:rPr>
          <w:rStyle w:val="s0"/>
          <w:sz w:val="18"/>
          <w:szCs w:val="18"/>
        </w:rPr>
      </w:pPr>
      <w:r w:rsidRPr="00065D82">
        <w:rPr>
          <w:rStyle w:val="s0"/>
          <w:sz w:val="18"/>
          <w:szCs w:val="18"/>
        </w:rPr>
        <w:t xml:space="preserve">    required </w:t>
      </w:r>
    </w:p>
    <w:p w:rsidR="00834E43" w:rsidRPr="00065D82" w:rsidRDefault="00834E43" w:rsidP="00834E43">
      <w:pPr>
        <w:pStyle w:val="2181"/>
        <w:rPr>
          <w:rStyle w:val="s0"/>
          <w:sz w:val="18"/>
          <w:szCs w:val="18"/>
        </w:rPr>
      </w:pPr>
      <w:r w:rsidRPr="00065D82">
        <w:rPr>
          <w:rStyle w:val="s0"/>
          <w:sz w:val="18"/>
          <w:szCs w:val="18"/>
        </w:rPr>
        <w:t xml:space="preserve">    </w:t>
      </w:r>
      <w:proofErr w:type="spellStart"/>
      <w:r w:rsidRPr="00065D82">
        <w:rPr>
          <w:rStyle w:val="s0"/>
          <w:sz w:val="18"/>
          <w:szCs w:val="18"/>
        </w:rPr>
        <w:t>display_as</w:t>
      </w:r>
      <w:proofErr w:type="spellEnd"/>
      <w:r w:rsidRPr="00065D82">
        <w:rPr>
          <w:rStyle w:val="s0"/>
          <w:sz w:val="18"/>
          <w:szCs w:val="18"/>
        </w:rPr>
        <w:t xml:space="preserve"> </w:t>
      </w:r>
      <w:r w:rsidRPr="00065D82">
        <w:rPr>
          <w:rStyle w:val="s11"/>
          <w:rFonts w:eastAsia="Calibri"/>
          <w:sz w:val="18"/>
          <w:szCs w:val="18"/>
        </w:rPr>
        <w:t>"Start Calculation Date"</w:t>
      </w:r>
      <w:r w:rsidRPr="00065D82">
        <w:rPr>
          <w:rStyle w:val="s0"/>
          <w:sz w:val="18"/>
          <w:szCs w:val="18"/>
        </w:rPr>
        <w:t xml:space="preserve"> </w:t>
      </w:r>
    </w:p>
    <w:p w:rsidR="00834E43" w:rsidRPr="00065D82" w:rsidRDefault="00834E43" w:rsidP="00834E43">
      <w:pPr>
        <w:pStyle w:val="2181"/>
        <w:rPr>
          <w:rStyle w:val="s0"/>
          <w:sz w:val="18"/>
          <w:szCs w:val="18"/>
        </w:rPr>
      </w:pPr>
      <w:r w:rsidRPr="00065D82">
        <w:rPr>
          <w:rStyle w:val="s0"/>
          <w:sz w:val="18"/>
          <w:szCs w:val="18"/>
        </w:rPr>
        <w:t xml:space="preserve">    type </w:t>
      </w:r>
      <w:proofErr w:type="spellStart"/>
      <w:r w:rsidRPr="00065D82">
        <w:rPr>
          <w:rStyle w:val="s0"/>
          <w:sz w:val="18"/>
          <w:szCs w:val="18"/>
        </w:rPr>
        <w:t>datetime</w:t>
      </w:r>
      <w:proofErr w:type="spellEnd"/>
      <w:r w:rsidRPr="00065D82">
        <w:rPr>
          <w:rStyle w:val="s0"/>
          <w:sz w:val="18"/>
          <w:szCs w:val="18"/>
        </w:rPr>
        <w:t xml:space="preserve"> </w:t>
      </w:r>
    </w:p>
    <w:p w:rsidR="00834E43" w:rsidRPr="00CE7BAE" w:rsidRDefault="00834E43" w:rsidP="00834E43">
      <w:pPr>
        <w:pStyle w:val="2181"/>
        <w:rPr>
          <w:rStyle w:val="s0"/>
          <w:sz w:val="18"/>
          <w:szCs w:val="18"/>
        </w:rPr>
      </w:pPr>
      <w:r w:rsidRPr="00065D82">
        <w:rPr>
          <w:rStyle w:val="s0"/>
          <w:sz w:val="18"/>
          <w:szCs w:val="18"/>
        </w:rPr>
        <w:t xml:space="preserve">    </w:t>
      </w:r>
      <w:proofErr w:type="spellStart"/>
      <w:r w:rsidRPr="00065D82">
        <w:rPr>
          <w:rStyle w:val="s0"/>
          <w:sz w:val="18"/>
          <w:szCs w:val="18"/>
        </w:rPr>
        <w:t>validator</w:t>
      </w:r>
      <w:proofErr w:type="spellEnd"/>
      <w:r w:rsidRPr="00065D82">
        <w:rPr>
          <w:rStyle w:val="s0"/>
          <w:sz w:val="18"/>
          <w:szCs w:val="18"/>
        </w:rPr>
        <w:t xml:space="preserve"> lambda { |</w:t>
      </w:r>
      <w:proofErr w:type="spellStart"/>
      <w:r w:rsidRPr="00065D82">
        <w:rPr>
          <w:rStyle w:val="s0"/>
          <w:sz w:val="18"/>
          <w:szCs w:val="18"/>
        </w:rPr>
        <w:t>val</w:t>
      </w:r>
      <w:proofErr w:type="spellEnd"/>
      <w:r w:rsidRPr="00065D82">
        <w:rPr>
          <w:rStyle w:val="s41"/>
          <w:sz w:val="18"/>
          <w:szCs w:val="18"/>
        </w:rPr>
        <w:t xml:space="preserve">, </w:t>
      </w:r>
      <w:proofErr w:type="spellStart"/>
      <w:r w:rsidRPr="00065D82">
        <w:rPr>
          <w:rStyle w:val="s0"/>
          <w:sz w:val="18"/>
          <w:szCs w:val="18"/>
        </w:rPr>
        <w:t>ctx</w:t>
      </w:r>
      <w:proofErr w:type="spellEnd"/>
      <w:r w:rsidRPr="00065D82">
        <w:rPr>
          <w:rStyle w:val="s0"/>
          <w:sz w:val="18"/>
          <w:szCs w:val="18"/>
        </w:rPr>
        <w:t xml:space="preserve">| </w:t>
      </w:r>
      <w:proofErr w:type="spellStart"/>
      <w:r w:rsidRPr="00065D82">
        <w:rPr>
          <w:rStyle w:val="s0"/>
          <w:sz w:val="18"/>
          <w:szCs w:val="18"/>
        </w:rPr>
        <w:t>val</w:t>
      </w:r>
      <w:proofErr w:type="spellEnd"/>
      <w:r w:rsidRPr="00065D82">
        <w:rPr>
          <w:rStyle w:val="s0"/>
          <w:sz w:val="18"/>
          <w:szCs w:val="18"/>
        </w:rPr>
        <w:t xml:space="preserve"> &lt; </w:t>
      </w:r>
      <w:proofErr w:type="spellStart"/>
      <w:r w:rsidRPr="00065D82">
        <w:rPr>
          <w:rStyle w:val="s0"/>
          <w:sz w:val="18"/>
          <w:szCs w:val="18"/>
        </w:rPr>
        <w:t>Time.now</w:t>
      </w:r>
      <w:proofErr w:type="spellEnd"/>
      <w:r w:rsidRPr="00065D82">
        <w:rPr>
          <w:rStyle w:val="s0"/>
          <w:sz w:val="18"/>
          <w:szCs w:val="18"/>
        </w:rPr>
        <w:t xml:space="preserve"> }   </w:t>
      </w:r>
    </w:p>
    <w:p w:rsidR="00834E43" w:rsidRPr="00CE7BAE" w:rsidRDefault="00834E43" w:rsidP="00834E43">
      <w:pPr>
        <w:pStyle w:val="2181"/>
        <w:rPr>
          <w:rStyle w:val="s0"/>
          <w:sz w:val="18"/>
          <w:szCs w:val="18"/>
        </w:rPr>
      </w:pPr>
      <w:r w:rsidRPr="00065D82">
        <w:rPr>
          <w:rStyle w:val="s0"/>
          <w:sz w:val="18"/>
          <w:szCs w:val="18"/>
        </w:rPr>
        <w:t xml:space="preserve">} </w:t>
      </w:r>
    </w:p>
    <w:p w:rsidR="00834E43" w:rsidRPr="00CE7BAE" w:rsidRDefault="00834E43" w:rsidP="00834E43">
      <w:pPr>
        <w:pStyle w:val="2181"/>
        <w:rPr>
          <w:rStyle w:val="s0"/>
          <w:sz w:val="18"/>
          <w:szCs w:val="18"/>
        </w:rPr>
      </w:pPr>
    </w:p>
    <w:p w:rsidR="00834E43" w:rsidRPr="00065D82" w:rsidRDefault="00834E43" w:rsidP="00834E43">
      <w:pPr>
        <w:pStyle w:val="2181"/>
        <w:rPr>
          <w:rStyle w:val="s0"/>
          <w:sz w:val="18"/>
          <w:szCs w:val="18"/>
        </w:rPr>
      </w:pPr>
      <w:r w:rsidRPr="00065D82">
        <w:rPr>
          <w:rStyle w:val="s0"/>
          <w:sz w:val="18"/>
          <w:szCs w:val="18"/>
        </w:rPr>
        <w:t xml:space="preserve">  meta </w:t>
      </w:r>
      <w:proofErr w:type="spellStart"/>
      <w:r w:rsidRPr="00065D82">
        <w:rPr>
          <w:rStyle w:val="s0"/>
          <w:sz w:val="18"/>
          <w:szCs w:val="18"/>
        </w:rPr>
        <w:t>param</w:t>
      </w:r>
      <w:proofErr w:type="spellEnd"/>
      <w:r w:rsidRPr="00065D82">
        <w:rPr>
          <w:rStyle w:val="s0"/>
          <w:sz w:val="18"/>
          <w:szCs w:val="18"/>
        </w:rPr>
        <w:t xml:space="preserve"> { </w:t>
      </w:r>
    </w:p>
    <w:p w:rsidR="00834E43" w:rsidRPr="00065D82" w:rsidRDefault="00834E43" w:rsidP="00834E43">
      <w:pPr>
        <w:pStyle w:val="2181"/>
        <w:rPr>
          <w:rStyle w:val="s0"/>
          <w:sz w:val="18"/>
          <w:szCs w:val="18"/>
        </w:rPr>
      </w:pPr>
      <w:r w:rsidRPr="00065D82">
        <w:rPr>
          <w:rStyle w:val="s0"/>
          <w:sz w:val="18"/>
          <w:szCs w:val="18"/>
        </w:rPr>
        <w:t xml:space="preserve">    name </w:t>
      </w:r>
      <w:r w:rsidRPr="00065D82">
        <w:rPr>
          <w:rStyle w:val="s11"/>
          <w:rFonts w:eastAsia="Calibri"/>
          <w:sz w:val="18"/>
          <w:szCs w:val="18"/>
        </w:rPr>
        <w:t>"</w:t>
      </w:r>
      <w:proofErr w:type="spellStart"/>
      <w:r w:rsidRPr="00065D82">
        <w:rPr>
          <w:rStyle w:val="s11"/>
          <w:rFonts w:eastAsia="Calibri"/>
          <w:sz w:val="18"/>
          <w:szCs w:val="18"/>
        </w:rPr>
        <w:t>endCalcDate</w:t>
      </w:r>
      <w:proofErr w:type="spellEnd"/>
      <w:r w:rsidRPr="00065D82">
        <w:rPr>
          <w:rStyle w:val="s11"/>
          <w:rFonts w:eastAsia="Calibri"/>
          <w:sz w:val="18"/>
          <w:szCs w:val="18"/>
        </w:rPr>
        <w:t>"</w:t>
      </w:r>
      <w:r w:rsidRPr="00065D82">
        <w:rPr>
          <w:rStyle w:val="s0"/>
          <w:sz w:val="18"/>
          <w:szCs w:val="18"/>
        </w:rPr>
        <w:t xml:space="preserve"> </w:t>
      </w:r>
    </w:p>
    <w:p w:rsidR="00834E43" w:rsidRPr="00065D82" w:rsidRDefault="00834E43" w:rsidP="00834E43">
      <w:pPr>
        <w:pStyle w:val="2181"/>
        <w:rPr>
          <w:rStyle w:val="s0"/>
          <w:sz w:val="18"/>
          <w:szCs w:val="18"/>
        </w:rPr>
      </w:pPr>
      <w:r w:rsidRPr="00065D82">
        <w:rPr>
          <w:rStyle w:val="s0"/>
          <w:sz w:val="18"/>
          <w:szCs w:val="18"/>
        </w:rPr>
        <w:t xml:space="preserve">    required </w:t>
      </w:r>
    </w:p>
    <w:p w:rsidR="00834E43" w:rsidRPr="00065D82" w:rsidRDefault="00834E43" w:rsidP="00834E43">
      <w:pPr>
        <w:pStyle w:val="2181"/>
        <w:rPr>
          <w:rStyle w:val="s0"/>
          <w:sz w:val="18"/>
          <w:szCs w:val="18"/>
        </w:rPr>
      </w:pPr>
      <w:r w:rsidRPr="00065D82">
        <w:rPr>
          <w:rStyle w:val="s0"/>
          <w:sz w:val="18"/>
          <w:szCs w:val="18"/>
        </w:rPr>
        <w:t xml:space="preserve">    </w:t>
      </w:r>
      <w:proofErr w:type="spellStart"/>
      <w:r w:rsidRPr="00065D82">
        <w:rPr>
          <w:rStyle w:val="s0"/>
          <w:sz w:val="18"/>
          <w:szCs w:val="18"/>
        </w:rPr>
        <w:t>display_as</w:t>
      </w:r>
      <w:proofErr w:type="spellEnd"/>
      <w:r w:rsidRPr="00065D82">
        <w:rPr>
          <w:rStyle w:val="s0"/>
          <w:sz w:val="18"/>
          <w:szCs w:val="18"/>
        </w:rPr>
        <w:t xml:space="preserve"> </w:t>
      </w:r>
      <w:r w:rsidRPr="00065D82">
        <w:rPr>
          <w:rStyle w:val="s11"/>
          <w:rFonts w:eastAsia="Calibri"/>
          <w:sz w:val="18"/>
          <w:szCs w:val="18"/>
        </w:rPr>
        <w:t>"End Calculation Date"</w:t>
      </w:r>
      <w:r w:rsidRPr="00065D82">
        <w:rPr>
          <w:rStyle w:val="s0"/>
          <w:sz w:val="18"/>
          <w:szCs w:val="18"/>
        </w:rPr>
        <w:t xml:space="preserve"> </w:t>
      </w:r>
    </w:p>
    <w:p w:rsidR="00834E43" w:rsidRPr="00065D82" w:rsidRDefault="00834E43" w:rsidP="00834E43">
      <w:pPr>
        <w:pStyle w:val="2181"/>
        <w:rPr>
          <w:rStyle w:val="s0"/>
          <w:sz w:val="18"/>
          <w:szCs w:val="18"/>
        </w:rPr>
      </w:pPr>
      <w:r w:rsidRPr="00065D82">
        <w:rPr>
          <w:rStyle w:val="s0"/>
          <w:sz w:val="18"/>
          <w:szCs w:val="18"/>
        </w:rPr>
        <w:t xml:space="preserve">    type </w:t>
      </w:r>
      <w:proofErr w:type="spellStart"/>
      <w:r w:rsidRPr="00065D82">
        <w:rPr>
          <w:rStyle w:val="s0"/>
          <w:sz w:val="18"/>
          <w:szCs w:val="18"/>
        </w:rPr>
        <w:t>datetime</w:t>
      </w:r>
      <w:proofErr w:type="spellEnd"/>
      <w:r w:rsidRPr="00065D82">
        <w:rPr>
          <w:rStyle w:val="s0"/>
          <w:sz w:val="18"/>
          <w:szCs w:val="18"/>
        </w:rPr>
        <w:t xml:space="preserve"> </w:t>
      </w:r>
    </w:p>
    <w:p w:rsidR="00834E43" w:rsidRPr="00065D82" w:rsidRDefault="00834E43" w:rsidP="00834E43">
      <w:pPr>
        <w:pStyle w:val="2181"/>
        <w:rPr>
          <w:rStyle w:val="s0"/>
          <w:sz w:val="18"/>
          <w:szCs w:val="18"/>
        </w:rPr>
      </w:pPr>
      <w:r w:rsidRPr="00065D82">
        <w:rPr>
          <w:rStyle w:val="s0"/>
          <w:sz w:val="18"/>
          <w:szCs w:val="18"/>
        </w:rPr>
        <w:lastRenderedPageBreak/>
        <w:t xml:space="preserve">    </w:t>
      </w:r>
      <w:proofErr w:type="spellStart"/>
      <w:r w:rsidRPr="00065D82">
        <w:rPr>
          <w:rStyle w:val="s0"/>
          <w:sz w:val="18"/>
          <w:szCs w:val="18"/>
        </w:rPr>
        <w:t>depends_on</w:t>
      </w:r>
      <w:proofErr w:type="spellEnd"/>
      <w:r w:rsidRPr="00065D82">
        <w:rPr>
          <w:rStyle w:val="s0"/>
          <w:sz w:val="18"/>
          <w:szCs w:val="18"/>
        </w:rPr>
        <w:t xml:space="preserve"> [</w:t>
      </w:r>
      <w:r w:rsidRPr="00065D82">
        <w:rPr>
          <w:rStyle w:val="s11"/>
          <w:rFonts w:eastAsia="Calibri"/>
          <w:sz w:val="18"/>
          <w:szCs w:val="18"/>
        </w:rPr>
        <w:t>"</w:t>
      </w:r>
      <w:proofErr w:type="spellStart"/>
      <w:r w:rsidRPr="00065D82">
        <w:rPr>
          <w:rStyle w:val="s11"/>
          <w:rFonts w:eastAsia="Calibri"/>
          <w:sz w:val="18"/>
          <w:szCs w:val="18"/>
        </w:rPr>
        <w:t>startCalcDate</w:t>
      </w:r>
      <w:proofErr w:type="spellEnd"/>
      <w:r w:rsidRPr="00065D82">
        <w:rPr>
          <w:rStyle w:val="s11"/>
          <w:rFonts w:eastAsia="Calibri"/>
          <w:sz w:val="18"/>
          <w:szCs w:val="18"/>
        </w:rPr>
        <w:t>"</w:t>
      </w:r>
      <w:r w:rsidRPr="00065D82">
        <w:rPr>
          <w:rStyle w:val="s0"/>
          <w:sz w:val="18"/>
          <w:szCs w:val="18"/>
        </w:rPr>
        <w:t xml:space="preserve">] </w:t>
      </w:r>
    </w:p>
    <w:p w:rsidR="00834E43" w:rsidRPr="00065D82" w:rsidRDefault="00834E43" w:rsidP="00834E43">
      <w:pPr>
        <w:pStyle w:val="2181"/>
        <w:rPr>
          <w:rStyle w:val="s0"/>
          <w:sz w:val="18"/>
          <w:szCs w:val="18"/>
        </w:rPr>
      </w:pPr>
      <w:r w:rsidRPr="00065D82">
        <w:rPr>
          <w:rStyle w:val="s0"/>
          <w:sz w:val="18"/>
          <w:szCs w:val="18"/>
        </w:rPr>
        <w:t xml:space="preserve">    evaluator lambda { |</w:t>
      </w:r>
      <w:proofErr w:type="spellStart"/>
      <w:r w:rsidRPr="00065D82">
        <w:rPr>
          <w:rStyle w:val="s0"/>
          <w:sz w:val="18"/>
          <w:szCs w:val="18"/>
        </w:rPr>
        <w:t>ctx</w:t>
      </w:r>
      <w:proofErr w:type="spellEnd"/>
      <w:r w:rsidRPr="00065D82">
        <w:rPr>
          <w:rStyle w:val="s0"/>
          <w:sz w:val="18"/>
          <w:szCs w:val="18"/>
        </w:rPr>
        <w:t xml:space="preserve">| </w:t>
      </w:r>
      <w:proofErr w:type="spellStart"/>
      <w:r w:rsidRPr="00065D82">
        <w:rPr>
          <w:rStyle w:val="s0"/>
          <w:sz w:val="18"/>
          <w:szCs w:val="18"/>
        </w:rPr>
        <w:t>ctx.startCalcDate</w:t>
      </w:r>
      <w:proofErr w:type="spellEnd"/>
      <w:r w:rsidRPr="00065D82">
        <w:rPr>
          <w:rStyle w:val="s0"/>
          <w:sz w:val="18"/>
          <w:szCs w:val="18"/>
        </w:rPr>
        <w:t xml:space="preserve"> } </w:t>
      </w:r>
    </w:p>
    <w:p w:rsidR="00834E43" w:rsidRPr="00CE7BAE" w:rsidRDefault="00834E43" w:rsidP="00834E43">
      <w:pPr>
        <w:pStyle w:val="2181"/>
        <w:rPr>
          <w:rStyle w:val="s0"/>
          <w:sz w:val="18"/>
          <w:szCs w:val="18"/>
        </w:rPr>
      </w:pPr>
      <w:r w:rsidRPr="00065D82">
        <w:rPr>
          <w:rStyle w:val="s0"/>
          <w:sz w:val="18"/>
          <w:szCs w:val="18"/>
        </w:rPr>
        <w:t xml:space="preserve">    </w:t>
      </w:r>
      <w:proofErr w:type="spellStart"/>
      <w:r w:rsidRPr="00065D82">
        <w:rPr>
          <w:rStyle w:val="s0"/>
          <w:sz w:val="18"/>
          <w:szCs w:val="18"/>
        </w:rPr>
        <w:t>validator</w:t>
      </w:r>
      <w:proofErr w:type="spellEnd"/>
      <w:r w:rsidRPr="00065D82">
        <w:rPr>
          <w:rStyle w:val="s0"/>
          <w:sz w:val="18"/>
          <w:szCs w:val="18"/>
        </w:rPr>
        <w:t xml:space="preserve"> lambda { |</w:t>
      </w:r>
      <w:proofErr w:type="spellStart"/>
      <w:r w:rsidRPr="00065D82">
        <w:rPr>
          <w:rStyle w:val="s0"/>
          <w:sz w:val="18"/>
          <w:szCs w:val="18"/>
        </w:rPr>
        <w:t>val</w:t>
      </w:r>
      <w:proofErr w:type="spellEnd"/>
      <w:r w:rsidRPr="00065D82">
        <w:rPr>
          <w:rStyle w:val="s41"/>
          <w:sz w:val="18"/>
          <w:szCs w:val="18"/>
        </w:rPr>
        <w:t xml:space="preserve">, </w:t>
      </w:r>
      <w:proofErr w:type="spellStart"/>
      <w:r w:rsidRPr="00065D82">
        <w:rPr>
          <w:rStyle w:val="s0"/>
          <w:sz w:val="18"/>
          <w:szCs w:val="18"/>
        </w:rPr>
        <w:t>ctx</w:t>
      </w:r>
      <w:proofErr w:type="spellEnd"/>
      <w:r w:rsidRPr="00065D82">
        <w:rPr>
          <w:rStyle w:val="s0"/>
          <w:sz w:val="18"/>
          <w:szCs w:val="18"/>
        </w:rPr>
        <w:t xml:space="preserve">| </w:t>
      </w:r>
      <w:proofErr w:type="spellStart"/>
      <w:r w:rsidRPr="00065D82">
        <w:rPr>
          <w:rStyle w:val="s0"/>
          <w:sz w:val="18"/>
          <w:szCs w:val="18"/>
        </w:rPr>
        <w:t>val</w:t>
      </w:r>
      <w:proofErr w:type="spellEnd"/>
      <w:r w:rsidRPr="00065D82">
        <w:rPr>
          <w:rStyle w:val="s0"/>
          <w:sz w:val="18"/>
          <w:szCs w:val="18"/>
        </w:rPr>
        <w:t xml:space="preserve"> &gt;= </w:t>
      </w:r>
      <w:proofErr w:type="spellStart"/>
      <w:r w:rsidRPr="00065D82">
        <w:rPr>
          <w:rStyle w:val="s0"/>
          <w:sz w:val="18"/>
          <w:szCs w:val="18"/>
        </w:rPr>
        <w:t>ctx.startCalcDate</w:t>
      </w:r>
      <w:proofErr w:type="spellEnd"/>
      <w:r w:rsidRPr="00065D82">
        <w:rPr>
          <w:rStyle w:val="s0"/>
          <w:sz w:val="18"/>
          <w:szCs w:val="18"/>
        </w:rPr>
        <w:t xml:space="preserve"> }   </w:t>
      </w:r>
    </w:p>
    <w:p w:rsidR="00834E43" w:rsidRPr="00CE7BAE" w:rsidRDefault="00834E43" w:rsidP="00834E43">
      <w:pPr>
        <w:pStyle w:val="2181"/>
        <w:rPr>
          <w:rStyle w:val="s0"/>
          <w:sz w:val="18"/>
          <w:szCs w:val="18"/>
        </w:rPr>
      </w:pPr>
      <w:r w:rsidRPr="00065D82">
        <w:rPr>
          <w:rStyle w:val="s0"/>
          <w:sz w:val="18"/>
          <w:szCs w:val="18"/>
        </w:rPr>
        <w:t xml:space="preserve">} </w:t>
      </w:r>
    </w:p>
    <w:p w:rsidR="00834E43" w:rsidRPr="00CE7BAE" w:rsidRDefault="00834E43" w:rsidP="00834E43">
      <w:pPr>
        <w:pStyle w:val="2181"/>
        <w:rPr>
          <w:rStyle w:val="s0"/>
          <w:sz w:val="18"/>
          <w:szCs w:val="18"/>
        </w:rPr>
      </w:pPr>
    </w:p>
    <w:p w:rsidR="00834E43" w:rsidRPr="00065D82" w:rsidRDefault="00834E43" w:rsidP="00834E43">
      <w:pPr>
        <w:pStyle w:val="2181"/>
        <w:rPr>
          <w:rStyle w:val="s0"/>
          <w:sz w:val="18"/>
          <w:szCs w:val="18"/>
        </w:rPr>
      </w:pPr>
      <w:r w:rsidRPr="00065D82">
        <w:rPr>
          <w:rStyle w:val="s0"/>
          <w:sz w:val="18"/>
          <w:szCs w:val="18"/>
        </w:rPr>
        <w:t xml:space="preserve">  auto file { </w:t>
      </w:r>
    </w:p>
    <w:p w:rsidR="00834E43" w:rsidRPr="00065D82" w:rsidRDefault="00834E43" w:rsidP="00834E43">
      <w:pPr>
        <w:pStyle w:val="2181"/>
        <w:rPr>
          <w:rStyle w:val="s0"/>
          <w:sz w:val="18"/>
          <w:szCs w:val="18"/>
        </w:rPr>
      </w:pPr>
      <w:r w:rsidRPr="00065D82">
        <w:rPr>
          <w:rStyle w:val="s0"/>
          <w:sz w:val="18"/>
          <w:szCs w:val="18"/>
        </w:rPr>
        <w:t xml:space="preserve">    name </w:t>
      </w:r>
      <w:r w:rsidRPr="00065D82">
        <w:rPr>
          <w:rStyle w:val="s11"/>
          <w:rFonts w:eastAsia="Calibri"/>
          <w:sz w:val="18"/>
          <w:szCs w:val="18"/>
        </w:rPr>
        <w:t>"</w:t>
      </w:r>
      <w:proofErr w:type="spellStart"/>
      <w:r w:rsidRPr="00065D82">
        <w:rPr>
          <w:rStyle w:val="s11"/>
          <w:rFonts w:eastAsia="Calibri"/>
          <w:sz w:val="18"/>
          <w:szCs w:val="18"/>
        </w:rPr>
        <w:t>inHirlam</w:t>
      </w:r>
      <w:proofErr w:type="spellEnd"/>
      <w:r w:rsidRPr="00065D82">
        <w:rPr>
          <w:rStyle w:val="s11"/>
          <w:rFonts w:eastAsia="Calibri"/>
          <w:sz w:val="18"/>
          <w:szCs w:val="18"/>
        </w:rPr>
        <w:t>"</w:t>
      </w:r>
      <w:r w:rsidRPr="00065D82">
        <w:rPr>
          <w:rStyle w:val="s0"/>
          <w:sz w:val="18"/>
          <w:szCs w:val="18"/>
        </w:rPr>
        <w:t xml:space="preserve"> </w:t>
      </w:r>
    </w:p>
    <w:p w:rsidR="00834E43" w:rsidRPr="00065D82" w:rsidRDefault="00834E43" w:rsidP="00834E43">
      <w:pPr>
        <w:pStyle w:val="2181"/>
        <w:rPr>
          <w:rStyle w:val="s0"/>
          <w:sz w:val="18"/>
          <w:szCs w:val="18"/>
        </w:rPr>
      </w:pPr>
      <w:r w:rsidRPr="00065D82">
        <w:rPr>
          <w:rStyle w:val="s0"/>
          <w:sz w:val="18"/>
          <w:szCs w:val="18"/>
        </w:rPr>
        <w:t xml:space="preserve">    required </w:t>
      </w:r>
    </w:p>
    <w:p w:rsidR="00834E43" w:rsidRPr="00065D82" w:rsidRDefault="00834E43" w:rsidP="00834E43">
      <w:pPr>
        <w:pStyle w:val="2181"/>
        <w:rPr>
          <w:rStyle w:val="s0"/>
          <w:sz w:val="18"/>
          <w:szCs w:val="18"/>
        </w:rPr>
      </w:pPr>
      <w:r w:rsidRPr="00065D82">
        <w:rPr>
          <w:rStyle w:val="s0"/>
          <w:sz w:val="18"/>
          <w:szCs w:val="18"/>
        </w:rPr>
        <w:t xml:space="preserve">    filename </w:t>
      </w:r>
      <w:r w:rsidRPr="00065D82">
        <w:rPr>
          <w:rStyle w:val="s11"/>
          <w:rFonts w:eastAsia="Calibri"/>
          <w:sz w:val="18"/>
          <w:szCs w:val="18"/>
        </w:rPr>
        <w:t>"hirlam.zip"</w:t>
      </w:r>
      <w:r w:rsidRPr="00065D82">
        <w:rPr>
          <w:rStyle w:val="s0"/>
          <w:sz w:val="18"/>
          <w:szCs w:val="18"/>
        </w:rPr>
        <w:t xml:space="preserve"> </w:t>
      </w:r>
    </w:p>
    <w:p w:rsidR="00834E43" w:rsidRPr="00CE7BAE" w:rsidRDefault="00834E43" w:rsidP="00834E43">
      <w:pPr>
        <w:pStyle w:val="2181"/>
        <w:rPr>
          <w:rStyle w:val="s0"/>
          <w:sz w:val="18"/>
          <w:szCs w:val="18"/>
        </w:rPr>
      </w:pPr>
      <w:r w:rsidRPr="00065D82">
        <w:rPr>
          <w:rStyle w:val="s0"/>
          <w:sz w:val="18"/>
          <w:szCs w:val="18"/>
        </w:rPr>
        <w:t xml:space="preserve">    place </w:t>
      </w:r>
      <w:r w:rsidRPr="00065D82">
        <w:rPr>
          <w:rStyle w:val="s11"/>
          <w:rFonts w:eastAsia="Calibri"/>
          <w:sz w:val="18"/>
          <w:szCs w:val="18"/>
        </w:rPr>
        <w:t>"/data"</w:t>
      </w:r>
      <w:r w:rsidRPr="00065D82">
        <w:rPr>
          <w:rStyle w:val="s0"/>
          <w:sz w:val="18"/>
          <w:szCs w:val="18"/>
        </w:rPr>
        <w:t xml:space="preserve">   </w:t>
      </w:r>
    </w:p>
    <w:p w:rsidR="00834E43" w:rsidRPr="00CE7BAE" w:rsidRDefault="00834E43" w:rsidP="00834E43">
      <w:pPr>
        <w:pStyle w:val="2181"/>
        <w:rPr>
          <w:rStyle w:val="s0"/>
          <w:sz w:val="18"/>
          <w:szCs w:val="18"/>
        </w:rPr>
      </w:pPr>
      <w:r w:rsidRPr="00065D82">
        <w:rPr>
          <w:rStyle w:val="s0"/>
          <w:sz w:val="18"/>
          <w:szCs w:val="18"/>
        </w:rPr>
        <w:t xml:space="preserve">} </w:t>
      </w:r>
    </w:p>
    <w:p w:rsidR="00834E43" w:rsidRPr="00CE7BAE" w:rsidRDefault="00834E43" w:rsidP="00834E43">
      <w:pPr>
        <w:pStyle w:val="2181"/>
        <w:rPr>
          <w:rStyle w:val="s0"/>
          <w:sz w:val="18"/>
          <w:szCs w:val="18"/>
        </w:rPr>
      </w:pPr>
    </w:p>
    <w:p w:rsidR="00834E43" w:rsidRPr="00065D82" w:rsidRDefault="00834E43" w:rsidP="00834E43">
      <w:pPr>
        <w:pStyle w:val="2181"/>
        <w:rPr>
          <w:rStyle w:val="s0"/>
          <w:sz w:val="18"/>
          <w:szCs w:val="18"/>
        </w:rPr>
      </w:pPr>
      <w:r w:rsidRPr="00065D82">
        <w:rPr>
          <w:rStyle w:val="s0"/>
          <w:sz w:val="18"/>
          <w:szCs w:val="18"/>
        </w:rPr>
        <w:t xml:space="preserve">  raw file { </w:t>
      </w:r>
    </w:p>
    <w:p w:rsidR="00834E43" w:rsidRPr="00065D82" w:rsidRDefault="00834E43" w:rsidP="00834E43">
      <w:pPr>
        <w:pStyle w:val="2181"/>
        <w:rPr>
          <w:rStyle w:val="s0"/>
          <w:sz w:val="18"/>
          <w:szCs w:val="18"/>
        </w:rPr>
      </w:pPr>
      <w:r w:rsidRPr="00065D82">
        <w:rPr>
          <w:rStyle w:val="s0"/>
          <w:sz w:val="18"/>
          <w:szCs w:val="18"/>
        </w:rPr>
        <w:t xml:space="preserve">    name </w:t>
      </w:r>
      <w:r w:rsidRPr="00065D82">
        <w:rPr>
          <w:rStyle w:val="s11"/>
          <w:rFonts w:eastAsia="Calibri"/>
          <w:sz w:val="18"/>
          <w:szCs w:val="18"/>
        </w:rPr>
        <w:t>"</w:t>
      </w:r>
      <w:proofErr w:type="spellStart"/>
      <w:r w:rsidRPr="00065D82">
        <w:rPr>
          <w:rStyle w:val="s11"/>
          <w:rFonts w:eastAsia="Calibri"/>
          <w:sz w:val="18"/>
          <w:szCs w:val="18"/>
        </w:rPr>
        <w:t>inConfig</w:t>
      </w:r>
      <w:proofErr w:type="spellEnd"/>
      <w:r w:rsidRPr="00065D82">
        <w:rPr>
          <w:rStyle w:val="s11"/>
          <w:rFonts w:eastAsia="Calibri"/>
          <w:sz w:val="18"/>
          <w:szCs w:val="18"/>
        </w:rPr>
        <w:t>"</w:t>
      </w:r>
      <w:r w:rsidRPr="00065D82">
        <w:rPr>
          <w:rStyle w:val="s0"/>
          <w:sz w:val="18"/>
          <w:szCs w:val="18"/>
        </w:rPr>
        <w:t xml:space="preserve"> </w:t>
      </w:r>
    </w:p>
    <w:p w:rsidR="00834E43" w:rsidRPr="00065D82" w:rsidRDefault="00834E43" w:rsidP="00834E43">
      <w:pPr>
        <w:pStyle w:val="2181"/>
        <w:rPr>
          <w:rStyle w:val="s0"/>
          <w:sz w:val="18"/>
          <w:szCs w:val="18"/>
        </w:rPr>
      </w:pPr>
      <w:r w:rsidRPr="00065D82">
        <w:rPr>
          <w:rStyle w:val="s0"/>
          <w:sz w:val="18"/>
          <w:szCs w:val="18"/>
        </w:rPr>
        <w:t xml:space="preserve">    required </w:t>
      </w:r>
    </w:p>
    <w:p w:rsidR="00834E43" w:rsidRPr="00065D82" w:rsidRDefault="00834E43" w:rsidP="00834E43">
      <w:pPr>
        <w:pStyle w:val="2181"/>
        <w:rPr>
          <w:rStyle w:val="s0"/>
          <w:sz w:val="18"/>
          <w:szCs w:val="18"/>
        </w:rPr>
      </w:pPr>
      <w:r w:rsidRPr="00065D82">
        <w:rPr>
          <w:rStyle w:val="s0"/>
          <w:sz w:val="18"/>
          <w:szCs w:val="18"/>
        </w:rPr>
        <w:t xml:space="preserve">    filename </w:t>
      </w:r>
      <w:r w:rsidRPr="00065D82">
        <w:rPr>
          <w:rStyle w:val="s11"/>
          <w:rFonts w:eastAsia="Calibri"/>
          <w:sz w:val="18"/>
          <w:szCs w:val="18"/>
        </w:rPr>
        <w:t>"config.ini"</w:t>
      </w:r>
      <w:r w:rsidRPr="00065D82">
        <w:rPr>
          <w:rStyle w:val="s0"/>
          <w:sz w:val="18"/>
          <w:szCs w:val="18"/>
        </w:rPr>
        <w:t xml:space="preserve"> </w:t>
      </w:r>
    </w:p>
    <w:p w:rsidR="00834E43" w:rsidRPr="00065D82" w:rsidRDefault="00834E43" w:rsidP="00834E43">
      <w:pPr>
        <w:pStyle w:val="2181"/>
        <w:rPr>
          <w:rStyle w:val="s0"/>
          <w:sz w:val="18"/>
          <w:szCs w:val="18"/>
        </w:rPr>
      </w:pPr>
      <w:r w:rsidRPr="00065D82">
        <w:rPr>
          <w:rStyle w:val="s0"/>
          <w:sz w:val="18"/>
          <w:szCs w:val="18"/>
        </w:rPr>
        <w:t xml:space="preserve">    assembler </w:t>
      </w:r>
      <w:proofErr w:type="spellStart"/>
      <w:r w:rsidRPr="00065D82">
        <w:rPr>
          <w:rStyle w:val="s0"/>
          <w:sz w:val="18"/>
          <w:szCs w:val="18"/>
        </w:rPr>
        <w:t>erb_template</w:t>
      </w:r>
      <w:proofErr w:type="spellEnd"/>
      <w:r w:rsidRPr="00065D82">
        <w:rPr>
          <w:rStyle w:val="s0"/>
          <w:sz w:val="18"/>
          <w:szCs w:val="18"/>
        </w:rPr>
        <w:t xml:space="preserve"> </w:t>
      </w:r>
      <w:proofErr w:type="spellStart"/>
      <w:r w:rsidRPr="00065D82">
        <w:rPr>
          <w:rStyle w:val="s0"/>
          <w:sz w:val="18"/>
          <w:szCs w:val="18"/>
        </w:rPr>
        <w:t>rtext</w:t>
      </w:r>
      <w:proofErr w:type="spellEnd"/>
      <w:r w:rsidRPr="00065D82">
        <w:rPr>
          <w:rStyle w:val="s0"/>
          <w:sz w:val="18"/>
          <w:szCs w:val="18"/>
        </w:rPr>
        <w:t>(</w:t>
      </w:r>
      <w:r w:rsidRPr="00065D82">
        <w:rPr>
          <w:rStyle w:val="s11"/>
          <w:rFonts w:eastAsia="Calibri"/>
          <w:sz w:val="18"/>
          <w:szCs w:val="18"/>
        </w:rPr>
        <w:t>"swanConfig.erb"</w:t>
      </w:r>
      <w:r w:rsidRPr="00065D82">
        <w:rPr>
          <w:rStyle w:val="s0"/>
          <w:sz w:val="18"/>
          <w:szCs w:val="18"/>
        </w:rPr>
        <w:t xml:space="preserve">) </w:t>
      </w:r>
    </w:p>
    <w:p w:rsidR="00834E43" w:rsidRPr="00CE7BAE" w:rsidRDefault="00834E43" w:rsidP="00834E43">
      <w:pPr>
        <w:pStyle w:val="2181"/>
        <w:rPr>
          <w:rStyle w:val="s0"/>
          <w:sz w:val="18"/>
          <w:szCs w:val="18"/>
        </w:rPr>
      </w:pPr>
      <w:r w:rsidRPr="00065D82">
        <w:rPr>
          <w:rStyle w:val="s0"/>
          <w:sz w:val="18"/>
          <w:szCs w:val="18"/>
        </w:rPr>
        <w:t xml:space="preserve">    place </w:t>
      </w:r>
      <w:r w:rsidRPr="00065D82">
        <w:rPr>
          <w:rStyle w:val="s11"/>
          <w:rFonts w:eastAsia="Calibri"/>
          <w:sz w:val="18"/>
          <w:szCs w:val="18"/>
        </w:rPr>
        <w:t>"/"</w:t>
      </w:r>
      <w:r w:rsidRPr="00065D82">
        <w:rPr>
          <w:rStyle w:val="s0"/>
          <w:sz w:val="18"/>
          <w:szCs w:val="18"/>
        </w:rPr>
        <w:t xml:space="preserve">   </w:t>
      </w:r>
    </w:p>
    <w:p w:rsidR="00834E43" w:rsidRPr="00CE7BAE" w:rsidRDefault="00834E43" w:rsidP="00834E43">
      <w:pPr>
        <w:pStyle w:val="2181"/>
        <w:rPr>
          <w:rStyle w:val="s0"/>
          <w:sz w:val="18"/>
          <w:szCs w:val="18"/>
        </w:rPr>
      </w:pPr>
      <w:r w:rsidRPr="00065D82">
        <w:rPr>
          <w:rStyle w:val="s0"/>
          <w:sz w:val="18"/>
          <w:szCs w:val="18"/>
        </w:rPr>
        <w:t xml:space="preserve">} </w:t>
      </w:r>
    </w:p>
    <w:p w:rsidR="00834E43" w:rsidRPr="00CE7BAE" w:rsidRDefault="00834E43" w:rsidP="00834E43">
      <w:pPr>
        <w:pStyle w:val="2181"/>
        <w:rPr>
          <w:rStyle w:val="s0"/>
          <w:sz w:val="18"/>
          <w:szCs w:val="18"/>
        </w:rPr>
      </w:pPr>
    </w:p>
    <w:p w:rsidR="00834E43" w:rsidRPr="00065D82" w:rsidRDefault="00834E43" w:rsidP="00834E43">
      <w:pPr>
        <w:pStyle w:val="2181"/>
        <w:rPr>
          <w:rStyle w:val="s0"/>
          <w:sz w:val="18"/>
          <w:szCs w:val="18"/>
        </w:rPr>
      </w:pPr>
      <w:r w:rsidRPr="00065D82">
        <w:rPr>
          <w:rStyle w:val="s0"/>
          <w:sz w:val="18"/>
          <w:szCs w:val="18"/>
        </w:rPr>
        <w:t xml:space="preserve">   </w:t>
      </w:r>
      <w:proofErr w:type="spellStart"/>
      <w:r w:rsidRPr="00065D82">
        <w:rPr>
          <w:rStyle w:val="s0"/>
          <w:sz w:val="18"/>
          <w:szCs w:val="18"/>
        </w:rPr>
        <w:t>cmdline</w:t>
      </w:r>
      <w:proofErr w:type="spellEnd"/>
      <w:r w:rsidRPr="00065D82">
        <w:rPr>
          <w:rStyle w:val="s0"/>
          <w:sz w:val="18"/>
          <w:szCs w:val="18"/>
        </w:rPr>
        <w:t xml:space="preserve"> lambda { |</w:t>
      </w:r>
      <w:proofErr w:type="spellStart"/>
      <w:r w:rsidRPr="00065D82">
        <w:rPr>
          <w:rStyle w:val="s0"/>
          <w:sz w:val="18"/>
          <w:szCs w:val="18"/>
        </w:rPr>
        <w:t>ctx</w:t>
      </w:r>
      <w:proofErr w:type="spellEnd"/>
      <w:r w:rsidRPr="00065D82">
        <w:rPr>
          <w:rStyle w:val="s0"/>
          <w:sz w:val="18"/>
          <w:szCs w:val="18"/>
        </w:rPr>
        <w:t xml:space="preserve">| </w:t>
      </w:r>
      <w:r w:rsidRPr="00065D82">
        <w:rPr>
          <w:rStyle w:val="s11"/>
          <w:rFonts w:eastAsia="Calibri"/>
          <w:sz w:val="18"/>
          <w:szCs w:val="18"/>
        </w:rPr>
        <w:t xml:space="preserve">"{0}" </w:t>
      </w:r>
      <w:r w:rsidRPr="00065D82">
        <w:rPr>
          <w:rStyle w:val="s0"/>
          <w:sz w:val="18"/>
          <w:szCs w:val="18"/>
        </w:rPr>
        <w:t xml:space="preserve">} }  </w:t>
      </w:r>
    </w:p>
    <w:p w:rsidR="00834E43" w:rsidRPr="00065D82" w:rsidRDefault="00834E43" w:rsidP="00834E43">
      <w:pPr>
        <w:pStyle w:val="2181"/>
        <w:rPr>
          <w:rStyle w:val="s0"/>
          <w:sz w:val="18"/>
          <w:szCs w:val="18"/>
        </w:rPr>
      </w:pPr>
      <w:r w:rsidRPr="00065D82">
        <w:rPr>
          <w:rStyle w:val="s0"/>
          <w:sz w:val="18"/>
          <w:szCs w:val="18"/>
        </w:rPr>
        <w:t xml:space="preserve">outputs { </w:t>
      </w:r>
    </w:p>
    <w:p w:rsidR="00834E43" w:rsidRPr="00065D82" w:rsidRDefault="00834E43" w:rsidP="00834E43">
      <w:pPr>
        <w:pStyle w:val="2181"/>
        <w:rPr>
          <w:rStyle w:val="s0"/>
          <w:sz w:val="18"/>
          <w:szCs w:val="18"/>
        </w:rPr>
      </w:pPr>
      <w:r w:rsidRPr="00065D82">
        <w:rPr>
          <w:rStyle w:val="s0"/>
          <w:sz w:val="18"/>
          <w:szCs w:val="18"/>
        </w:rPr>
        <w:t xml:space="preserve">  auto </w:t>
      </w:r>
      <w:proofErr w:type="spellStart"/>
      <w:r w:rsidRPr="00065D82">
        <w:rPr>
          <w:rStyle w:val="s0"/>
          <w:sz w:val="18"/>
          <w:szCs w:val="18"/>
        </w:rPr>
        <w:t>file_group</w:t>
      </w:r>
      <w:proofErr w:type="spellEnd"/>
      <w:r w:rsidRPr="00065D82">
        <w:rPr>
          <w:rStyle w:val="s0"/>
          <w:sz w:val="18"/>
          <w:szCs w:val="18"/>
        </w:rPr>
        <w:t xml:space="preserve"> { </w:t>
      </w:r>
    </w:p>
    <w:p w:rsidR="00834E43" w:rsidRPr="00065D82" w:rsidRDefault="00834E43" w:rsidP="00834E43">
      <w:pPr>
        <w:pStyle w:val="2181"/>
        <w:rPr>
          <w:rStyle w:val="s0"/>
          <w:sz w:val="18"/>
          <w:szCs w:val="18"/>
        </w:rPr>
      </w:pPr>
      <w:r w:rsidRPr="00065D82">
        <w:rPr>
          <w:rStyle w:val="s0"/>
          <w:sz w:val="18"/>
          <w:szCs w:val="18"/>
        </w:rPr>
        <w:t xml:space="preserve">    name </w:t>
      </w:r>
      <w:r w:rsidRPr="00065D82">
        <w:rPr>
          <w:rStyle w:val="s11"/>
          <w:rFonts w:eastAsia="Calibri"/>
          <w:sz w:val="18"/>
          <w:szCs w:val="18"/>
        </w:rPr>
        <w:t>"</w:t>
      </w:r>
      <w:proofErr w:type="spellStart"/>
      <w:r w:rsidRPr="00065D82">
        <w:rPr>
          <w:rStyle w:val="s11"/>
          <w:rFonts w:eastAsia="Calibri"/>
          <w:sz w:val="18"/>
          <w:szCs w:val="18"/>
        </w:rPr>
        <w:t>swanouts</w:t>
      </w:r>
      <w:proofErr w:type="spellEnd"/>
      <w:r w:rsidRPr="00065D82">
        <w:rPr>
          <w:rStyle w:val="s11"/>
          <w:rFonts w:eastAsia="Calibri"/>
          <w:sz w:val="18"/>
          <w:szCs w:val="18"/>
        </w:rPr>
        <w:t>"</w:t>
      </w:r>
      <w:r w:rsidRPr="00065D82">
        <w:rPr>
          <w:rStyle w:val="s0"/>
          <w:sz w:val="18"/>
          <w:szCs w:val="18"/>
        </w:rPr>
        <w:t xml:space="preserve"> </w:t>
      </w:r>
    </w:p>
    <w:p w:rsidR="00834E43" w:rsidRDefault="00834E43" w:rsidP="00834E43">
      <w:pPr>
        <w:pStyle w:val="2181"/>
        <w:rPr>
          <w:rStyle w:val="s0"/>
          <w:sz w:val="18"/>
          <w:szCs w:val="18"/>
          <w:lang w:val="ru-RU"/>
        </w:rPr>
      </w:pPr>
      <w:r w:rsidRPr="00065D82">
        <w:rPr>
          <w:rStyle w:val="s0"/>
          <w:sz w:val="18"/>
          <w:szCs w:val="18"/>
        </w:rPr>
        <w:t xml:space="preserve">    filters</w:t>
      </w:r>
      <w:r w:rsidRPr="00D976DC">
        <w:rPr>
          <w:rStyle w:val="s0"/>
          <w:sz w:val="18"/>
          <w:szCs w:val="18"/>
          <w:lang w:val="ru-RU"/>
        </w:rPr>
        <w:t xml:space="preserve"> [</w:t>
      </w:r>
      <w:r w:rsidRPr="00D976DC">
        <w:rPr>
          <w:rStyle w:val="s11"/>
          <w:rFonts w:eastAsia="Calibri"/>
          <w:sz w:val="18"/>
          <w:szCs w:val="18"/>
          <w:lang w:val="ru-RU"/>
        </w:rPr>
        <w:t>"[^/]*</w:t>
      </w:r>
      <w:r w:rsidRPr="00D976DC">
        <w:rPr>
          <w:rStyle w:val="s51"/>
          <w:sz w:val="18"/>
          <w:szCs w:val="18"/>
          <w:lang w:val="ru-RU"/>
        </w:rPr>
        <w:t>\</w:t>
      </w:r>
      <w:r w:rsidRPr="00D976DC">
        <w:rPr>
          <w:rStyle w:val="s11"/>
          <w:rFonts w:eastAsia="Calibri"/>
          <w:sz w:val="18"/>
          <w:szCs w:val="18"/>
          <w:lang w:val="ru-RU"/>
        </w:rPr>
        <w:t>.</w:t>
      </w:r>
      <w:r w:rsidRPr="00065D82">
        <w:rPr>
          <w:rStyle w:val="s11"/>
          <w:rFonts w:eastAsia="Calibri"/>
          <w:sz w:val="18"/>
          <w:szCs w:val="18"/>
        </w:rPr>
        <w:t>zip</w:t>
      </w:r>
      <w:r w:rsidRPr="00D976DC">
        <w:rPr>
          <w:rStyle w:val="s11"/>
          <w:rFonts w:eastAsia="Calibri"/>
          <w:sz w:val="18"/>
          <w:szCs w:val="18"/>
          <w:lang w:val="ru-RU"/>
        </w:rPr>
        <w:t>$"</w:t>
      </w:r>
      <w:r w:rsidRPr="00D976DC">
        <w:rPr>
          <w:rStyle w:val="s0"/>
          <w:sz w:val="18"/>
          <w:szCs w:val="18"/>
          <w:lang w:val="ru-RU"/>
        </w:rPr>
        <w:t xml:space="preserve">]  } </w:t>
      </w:r>
    </w:p>
    <w:p w:rsidR="00834E43" w:rsidRPr="00752FA7" w:rsidRDefault="00834E43" w:rsidP="00834E43">
      <w:pPr>
        <w:pStyle w:val="2181"/>
        <w:rPr>
          <w:rStyle w:val="s0"/>
          <w:sz w:val="18"/>
          <w:szCs w:val="18"/>
          <w:lang w:val="ru-RU"/>
        </w:rPr>
      </w:pPr>
      <w:r w:rsidRPr="00752FA7">
        <w:rPr>
          <w:rStyle w:val="s0"/>
          <w:sz w:val="18"/>
          <w:szCs w:val="18"/>
          <w:lang w:val="ru-RU"/>
        </w:rPr>
        <w:t xml:space="preserve">}  </w:t>
      </w:r>
    </w:p>
    <w:p w:rsidR="00834E43" w:rsidRDefault="0026220C" w:rsidP="00834E43">
      <w:bookmarkStart w:id="0" w:name="_Toc296967803"/>
      <w:r>
        <w:tab/>
      </w:r>
      <w:r w:rsidR="00834E43">
        <w:t xml:space="preserve">Как видно из </w:t>
      </w:r>
      <w:r>
        <w:t>листинга 4.2</w:t>
      </w:r>
      <w:r w:rsidR="00834E43">
        <w:t>.1, все входные</w:t>
      </w:r>
      <w:r w:rsidR="00834E43" w:rsidRPr="008E6E25">
        <w:t xml:space="preserve"> параметры описаны со следующими  дополнительными атрибутами:</w:t>
      </w:r>
      <w:bookmarkEnd w:id="0"/>
    </w:p>
    <w:p w:rsidR="00834E43" w:rsidRPr="00430B29" w:rsidRDefault="00834E43" w:rsidP="00834E43">
      <w:pPr>
        <w:pStyle w:val="2180"/>
        <w:numPr>
          <w:ilvl w:val="0"/>
          <w:numId w:val="8"/>
        </w:numPr>
        <w:rPr>
          <w:sz w:val="16"/>
          <w:szCs w:val="16"/>
          <w:lang w:eastAsia="zh-CN"/>
        </w:rPr>
      </w:pPr>
      <w:r w:rsidRPr="002F1472">
        <w:rPr>
          <w:lang w:eastAsia="zh-CN"/>
        </w:rPr>
        <w:t>«необходимый» (</w:t>
      </w:r>
      <w:proofErr w:type="spellStart"/>
      <w:r w:rsidRPr="002F1472">
        <w:rPr>
          <w:lang w:eastAsia="zh-CN"/>
        </w:rPr>
        <w:t>required</w:t>
      </w:r>
      <w:proofErr w:type="spellEnd"/>
      <w:r w:rsidRPr="002F1472">
        <w:rPr>
          <w:lang w:eastAsia="zh-CN"/>
        </w:rPr>
        <w:t>) – данный атрибут отражает условие присутстви</w:t>
      </w:r>
      <w:r>
        <w:rPr>
          <w:lang w:eastAsia="zh-CN"/>
        </w:rPr>
        <w:t>я</w:t>
      </w:r>
      <w:r w:rsidRPr="002F1472">
        <w:rPr>
          <w:lang w:eastAsia="zh-CN"/>
        </w:rPr>
        <w:t xml:space="preserve"> это</w:t>
      </w:r>
      <w:r>
        <w:rPr>
          <w:lang w:eastAsia="zh-CN"/>
        </w:rPr>
        <w:t>го</w:t>
      </w:r>
      <w:r w:rsidRPr="002F1472">
        <w:rPr>
          <w:lang w:eastAsia="zh-CN"/>
        </w:rPr>
        <w:t xml:space="preserve"> параметра при запуске, в описани</w:t>
      </w:r>
      <w:r>
        <w:rPr>
          <w:lang w:eastAsia="zh-CN"/>
        </w:rPr>
        <w:t>и</w:t>
      </w:r>
      <w:r w:rsidRPr="002F1472">
        <w:rPr>
          <w:lang w:eastAsia="zh-CN"/>
        </w:rPr>
        <w:t xml:space="preserve"> пакета </w:t>
      </w:r>
      <w:r>
        <w:t>SWAN</w:t>
      </w:r>
      <w:r w:rsidRPr="002F1472">
        <w:rPr>
          <w:lang w:eastAsia="zh-CN"/>
        </w:rPr>
        <w:t xml:space="preserve"> это –  </w:t>
      </w:r>
      <w:proofErr w:type="spellStart"/>
      <w:r w:rsidRPr="00430B29">
        <w:rPr>
          <w:rStyle w:val="s11"/>
          <w:b w:val="0"/>
        </w:rPr>
        <w:t>startCalcDate</w:t>
      </w:r>
      <w:proofErr w:type="spellEnd"/>
      <w:r w:rsidRPr="00430B29">
        <w:rPr>
          <w:b/>
          <w:lang w:eastAsia="zh-CN"/>
        </w:rPr>
        <w:t xml:space="preserve">, </w:t>
      </w:r>
      <w:proofErr w:type="spellStart"/>
      <w:r w:rsidRPr="00430B29">
        <w:rPr>
          <w:rStyle w:val="s11"/>
          <w:b w:val="0"/>
        </w:rPr>
        <w:t>endCalcDate</w:t>
      </w:r>
      <w:proofErr w:type="spellEnd"/>
      <w:r w:rsidRPr="00430B29">
        <w:rPr>
          <w:b/>
          <w:lang w:eastAsia="zh-CN"/>
        </w:rPr>
        <w:t xml:space="preserve">, </w:t>
      </w:r>
      <w:proofErr w:type="spellStart"/>
      <w:r w:rsidRPr="00430B29">
        <w:rPr>
          <w:rStyle w:val="s11"/>
          <w:b w:val="0"/>
        </w:rPr>
        <w:t>inHirlam</w:t>
      </w:r>
      <w:proofErr w:type="spellEnd"/>
      <w:r w:rsidRPr="00430B29">
        <w:rPr>
          <w:b/>
          <w:lang w:eastAsia="zh-CN"/>
        </w:rPr>
        <w:t xml:space="preserve">, </w:t>
      </w:r>
      <w:proofErr w:type="spellStart"/>
      <w:r w:rsidRPr="00430B29">
        <w:rPr>
          <w:rStyle w:val="s11"/>
          <w:b w:val="0"/>
        </w:rPr>
        <w:t>inConfig</w:t>
      </w:r>
      <w:proofErr w:type="spellEnd"/>
      <w:r w:rsidRPr="00430B29">
        <w:rPr>
          <w:b/>
          <w:lang w:eastAsia="zh-CN"/>
        </w:rPr>
        <w:t>;</w:t>
      </w:r>
      <w:r w:rsidRPr="002F1472">
        <w:rPr>
          <w:lang w:eastAsia="zh-CN"/>
        </w:rPr>
        <w:t xml:space="preserve">  </w:t>
      </w:r>
    </w:p>
    <w:p w:rsidR="00834E43" w:rsidRDefault="00834E43" w:rsidP="00834E43">
      <w:pPr>
        <w:pStyle w:val="2180"/>
        <w:numPr>
          <w:ilvl w:val="0"/>
          <w:numId w:val="8"/>
        </w:numPr>
        <w:rPr>
          <w:lang w:eastAsia="zh-CN"/>
        </w:rPr>
      </w:pPr>
      <w:r w:rsidRPr="002F1472">
        <w:rPr>
          <w:lang w:eastAsia="zh-CN"/>
        </w:rPr>
        <w:t>«информация о пар</w:t>
      </w:r>
      <w:r>
        <w:rPr>
          <w:lang w:eastAsia="zh-CN"/>
        </w:rPr>
        <w:t>а</w:t>
      </w:r>
      <w:r w:rsidRPr="002F1472">
        <w:rPr>
          <w:lang w:eastAsia="zh-CN"/>
        </w:rPr>
        <w:t>метре» (</w:t>
      </w:r>
      <w:proofErr w:type="spellStart"/>
      <w:r w:rsidRPr="002F1472">
        <w:rPr>
          <w:lang w:eastAsia="zh-CN"/>
        </w:rPr>
        <w:t>Display_as</w:t>
      </w:r>
      <w:proofErr w:type="spellEnd"/>
      <w:r w:rsidRPr="002F1472">
        <w:rPr>
          <w:lang w:eastAsia="zh-CN"/>
        </w:rPr>
        <w:t>) – данный атрибут отражает текстовую информаци</w:t>
      </w:r>
      <w:r>
        <w:rPr>
          <w:lang w:eastAsia="zh-CN"/>
        </w:rPr>
        <w:t>ю</w:t>
      </w:r>
      <w:r w:rsidRPr="002F1472">
        <w:rPr>
          <w:lang w:eastAsia="zh-CN"/>
        </w:rPr>
        <w:t xml:space="preserve"> о параметре в интерфейсе пользователя.</w:t>
      </w:r>
    </w:p>
    <w:p w:rsidR="00834E43" w:rsidRPr="005A2EF2" w:rsidRDefault="00834E43" w:rsidP="00834E43">
      <w:pPr>
        <w:pStyle w:val="2180"/>
        <w:numPr>
          <w:ilvl w:val="0"/>
          <w:numId w:val="8"/>
        </w:numPr>
        <w:rPr>
          <w:lang w:eastAsia="zh-CN"/>
        </w:rPr>
      </w:pPr>
      <w:r w:rsidRPr="002F1472">
        <w:rPr>
          <w:lang w:eastAsia="zh-CN"/>
        </w:rPr>
        <w:t xml:space="preserve"> «</w:t>
      </w:r>
      <w:proofErr w:type="spellStart"/>
      <w:r w:rsidRPr="002F1472">
        <w:rPr>
          <w:lang w:eastAsia="zh-CN"/>
        </w:rPr>
        <w:t>валидатор</w:t>
      </w:r>
      <w:proofErr w:type="spellEnd"/>
      <w:r w:rsidRPr="002F1472">
        <w:rPr>
          <w:lang w:eastAsia="zh-CN"/>
        </w:rPr>
        <w:t>»(</w:t>
      </w:r>
      <w:proofErr w:type="spellStart"/>
      <w:r w:rsidRPr="002F1472">
        <w:rPr>
          <w:lang w:eastAsia="zh-CN"/>
        </w:rPr>
        <w:t>validator</w:t>
      </w:r>
      <w:proofErr w:type="spellEnd"/>
      <w:r w:rsidRPr="002F1472">
        <w:rPr>
          <w:lang w:eastAsia="zh-CN"/>
        </w:rPr>
        <w:t xml:space="preserve">) – необходим для проверки </w:t>
      </w:r>
      <w:proofErr w:type="spellStart"/>
      <w:r w:rsidRPr="002F1472">
        <w:rPr>
          <w:lang w:eastAsia="zh-CN"/>
        </w:rPr>
        <w:t>валидност</w:t>
      </w:r>
      <w:r>
        <w:rPr>
          <w:lang w:eastAsia="zh-CN"/>
        </w:rPr>
        <w:t>и</w:t>
      </w:r>
      <w:proofErr w:type="spellEnd"/>
      <w:r>
        <w:rPr>
          <w:lang w:eastAsia="zh-CN"/>
        </w:rPr>
        <w:t xml:space="preserve"> значения параметра, например,</w:t>
      </w:r>
      <w:r w:rsidRPr="002F1472">
        <w:rPr>
          <w:lang w:eastAsia="zh-CN"/>
        </w:rPr>
        <w:t xml:space="preserve"> </w:t>
      </w:r>
      <w:proofErr w:type="spellStart"/>
      <w:r w:rsidRPr="00430B29">
        <w:rPr>
          <w:rStyle w:val="s11"/>
          <w:b w:val="0"/>
        </w:rPr>
        <w:t>endCalcDate</w:t>
      </w:r>
      <w:proofErr w:type="spellEnd"/>
      <w:r w:rsidRPr="00430B29">
        <w:rPr>
          <w:rStyle w:val="s11"/>
          <w:b w:val="0"/>
        </w:rPr>
        <w:t xml:space="preserve"> дол</w:t>
      </w:r>
      <w:r w:rsidRPr="00430B29">
        <w:rPr>
          <w:rStyle w:val="s11"/>
          <w:b w:val="0"/>
          <w:bCs w:val="0"/>
          <w:lang w:eastAsia="zh-CN"/>
        </w:rPr>
        <w:t xml:space="preserve">жен быть больше либо равен </w:t>
      </w:r>
      <w:proofErr w:type="spellStart"/>
      <w:r w:rsidRPr="00430B29">
        <w:rPr>
          <w:rStyle w:val="s11"/>
          <w:b w:val="0"/>
        </w:rPr>
        <w:t>startCalcDate</w:t>
      </w:r>
      <w:proofErr w:type="spellEnd"/>
      <w:r w:rsidRPr="005A2EF2">
        <w:rPr>
          <w:lang w:eastAsia="zh-CN"/>
        </w:rPr>
        <w:t>;</w:t>
      </w:r>
    </w:p>
    <w:p w:rsidR="00834E43" w:rsidRPr="002F1472" w:rsidRDefault="00834E43" w:rsidP="00834E43">
      <w:pPr>
        <w:pStyle w:val="2180"/>
        <w:numPr>
          <w:ilvl w:val="0"/>
          <w:numId w:val="8"/>
        </w:numPr>
        <w:rPr>
          <w:lang w:eastAsia="zh-CN"/>
        </w:rPr>
      </w:pPr>
      <w:r w:rsidRPr="002F1472">
        <w:rPr>
          <w:lang w:eastAsia="zh-CN"/>
        </w:rPr>
        <w:t>«тип» (</w:t>
      </w:r>
      <w:proofErr w:type="spellStart"/>
      <w:r w:rsidRPr="002F1472">
        <w:rPr>
          <w:lang w:eastAsia="zh-CN"/>
        </w:rPr>
        <w:t>type</w:t>
      </w:r>
      <w:proofErr w:type="spellEnd"/>
      <w:r w:rsidRPr="002F1472">
        <w:rPr>
          <w:lang w:eastAsia="zh-CN"/>
        </w:rPr>
        <w:t>) – необходим для отсеивания низкоуровневых ошибок</w:t>
      </w:r>
      <w:r>
        <w:rPr>
          <w:lang w:eastAsia="zh-CN"/>
        </w:rPr>
        <w:t>,</w:t>
      </w:r>
      <w:r w:rsidRPr="002F1472">
        <w:rPr>
          <w:lang w:eastAsia="zh-CN"/>
        </w:rPr>
        <w:t xml:space="preserve"> связанных с типизацией данных.  </w:t>
      </w:r>
    </w:p>
    <w:p w:rsidR="00834E43" w:rsidRPr="00CF7366" w:rsidRDefault="0026220C" w:rsidP="00834E43">
      <w:bookmarkStart w:id="1" w:name="_Toc296967809"/>
      <w:r>
        <w:tab/>
      </w:r>
      <w:r w:rsidR="00834E43">
        <w:t>Помимо представленных параметров на примере приведенного выше скрипта определяются</w:t>
      </w:r>
      <w:r>
        <w:t xml:space="preserve"> также и</w:t>
      </w:r>
      <w:r w:rsidR="00834E43">
        <w:t xml:space="preserve"> общие характеристики пакета SWAN.</w:t>
      </w:r>
      <w:bookmarkEnd w:id="1"/>
    </w:p>
    <w:p w:rsidR="00834E43" w:rsidRPr="00A81C53" w:rsidRDefault="00834E43" w:rsidP="00834E43">
      <w:pPr>
        <w:rPr>
          <w:szCs w:val="24"/>
          <w:lang w:eastAsia="ru-RU"/>
        </w:rPr>
      </w:pPr>
    </w:p>
    <w:p w:rsidR="00834E43" w:rsidRPr="00650CE0" w:rsidRDefault="00834E43"/>
    <w:sectPr w:rsidR="00834E43" w:rsidRPr="00650CE0" w:rsidSect="0030748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4A85D4A"/>
    <w:lvl w:ilvl="0">
      <w:start w:val="1"/>
      <w:numFmt w:val="bullet"/>
      <w:pStyle w:val="218"/>
      <w:lvlText w:val=""/>
      <w:lvlJc w:val="left"/>
      <w:pPr>
        <w:tabs>
          <w:tab w:val="num" w:pos="360"/>
        </w:tabs>
        <w:ind w:left="360" w:hanging="360"/>
      </w:pPr>
      <w:rPr>
        <w:rFonts w:ascii="Symbol" w:hAnsi="Symbol" w:hint="default"/>
      </w:rPr>
    </w:lvl>
  </w:abstractNum>
  <w:abstractNum w:abstractNumId="1">
    <w:nsid w:val="24FE5509"/>
    <w:multiLevelType w:val="hybridMultilevel"/>
    <w:tmpl w:val="175441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3F6215B"/>
    <w:multiLevelType w:val="hybridMultilevel"/>
    <w:tmpl w:val="0482328C"/>
    <w:lvl w:ilvl="0" w:tplc="5DF87BA0">
      <w:start w:val="1"/>
      <w:numFmt w:val="decimal"/>
      <w:pStyle w:val="2180"/>
      <w:lvlText w:val="%1."/>
      <w:lvlJc w:val="left"/>
      <w:pPr>
        <w:ind w:left="720" w:hanging="360"/>
      </w:pPr>
      <w:rPr>
        <w:rFonts w:hint="default"/>
        <w:color w:val="auto"/>
        <w:sz w:val="24"/>
        <w:szCs w:val="24"/>
      </w:r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4F2F7643"/>
    <w:multiLevelType w:val="hybridMultilevel"/>
    <w:tmpl w:val="53D6D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2644FD3"/>
    <w:multiLevelType w:val="hybridMultilevel"/>
    <w:tmpl w:val="44C80C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C512D5F"/>
    <w:multiLevelType w:val="hybridMultilevel"/>
    <w:tmpl w:val="9DB46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9EB7B6D"/>
    <w:multiLevelType w:val="hybridMultilevel"/>
    <w:tmpl w:val="C3F2B6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1"/>
  </w:num>
  <w:num w:numId="6">
    <w:abstractNumId w:val="4"/>
  </w:num>
  <w:num w:numId="7">
    <w:abstractNumId w:val="2"/>
  </w:num>
  <w:num w:numId="8">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compat/>
  <w:rsids>
    <w:rsidRoot w:val="00650CE0"/>
    <w:rsid w:val="0026220C"/>
    <w:rsid w:val="0030748E"/>
    <w:rsid w:val="00650CE0"/>
    <w:rsid w:val="00727BE1"/>
    <w:rsid w:val="00834E43"/>
    <w:rsid w:val="0092002C"/>
    <w:rsid w:val="00AF598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CE0"/>
    <w:pPr>
      <w:spacing w:after="0" w:line="240" w:lineRule="auto"/>
      <w:jc w:val="both"/>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82">
    <w:name w:val="218_Заголовок_2"/>
    <w:basedOn w:val="a"/>
    <w:next w:val="a"/>
    <w:rsid w:val="00650CE0"/>
    <w:pPr>
      <w:spacing w:before="240" w:after="240" w:line="360" w:lineRule="auto"/>
      <w:ind w:firstLine="709"/>
      <w:outlineLvl w:val="1"/>
    </w:pPr>
    <w:rPr>
      <w:rFonts w:eastAsia="Times New Roman" w:cs="Times New Roman"/>
      <w:b/>
      <w:szCs w:val="24"/>
      <w:lang w:eastAsia="ru-RU"/>
    </w:rPr>
  </w:style>
  <w:style w:type="paragraph" w:customStyle="1" w:styleId="a3">
    <w:name w:val="Рисунок"/>
    <w:basedOn w:val="a"/>
    <w:rsid w:val="00650CE0"/>
    <w:pPr>
      <w:spacing w:before="120" w:line="360" w:lineRule="auto"/>
      <w:jc w:val="center"/>
    </w:pPr>
    <w:rPr>
      <w:rFonts w:eastAsia="Times New Roman" w:cs="Times New Roman"/>
      <w:noProof/>
      <w:lang w:eastAsia="ru-RU"/>
    </w:rPr>
  </w:style>
  <w:style w:type="paragraph" w:customStyle="1" w:styleId="a4">
    <w:name w:val="Код"/>
    <w:basedOn w:val="a"/>
    <w:rsid w:val="00650CE0"/>
    <w:pPr>
      <w:pBdr>
        <w:top w:val="single" w:sz="4" w:space="1" w:color="auto"/>
        <w:left w:val="single" w:sz="4" w:space="4" w:color="auto"/>
        <w:bottom w:val="single" w:sz="4" w:space="1" w:color="auto"/>
        <w:right w:val="single" w:sz="4" w:space="4" w:color="auto"/>
      </w:pBdr>
      <w:shd w:val="pct5" w:color="auto" w:fill="auto"/>
    </w:pPr>
    <w:rPr>
      <w:rFonts w:ascii="Courier New" w:eastAsia="Times New Roman" w:hAnsi="Courier New" w:cs="Courier New"/>
      <w:sz w:val="20"/>
      <w:szCs w:val="20"/>
      <w:lang w:val="en-US"/>
    </w:rPr>
  </w:style>
  <w:style w:type="character" w:styleId="a5">
    <w:name w:val="Hyperlink"/>
    <w:basedOn w:val="a0"/>
    <w:uiPriority w:val="99"/>
    <w:rsid w:val="00650CE0"/>
    <w:rPr>
      <w:rFonts w:cs="Times New Roman"/>
      <w:color w:val="0000FF"/>
      <w:u w:val="single"/>
    </w:rPr>
  </w:style>
  <w:style w:type="paragraph" w:customStyle="1" w:styleId="218">
    <w:name w:val="218_маркированный"/>
    <w:basedOn w:val="a6"/>
    <w:rsid w:val="00650CE0"/>
    <w:pPr>
      <w:spacing w:line="360" w:lineRule="auto"/>
      <w:contextualSpacing w:val="0"/>
    </w:pPr>
    <w:rPr>
      <w:rFonts w:eastAsia="Times New Roman" w:cs="Times New Roman"/>
    </w:rPr>
  </w:style>
  <w:style w:type="paragraph" w:customStyle="1" w:styleId="a7">
    <w:name w:val="Подрис"/>
    <w:basedOn w:val="a3"/>
    <w:next w:val="a"/>
    <w:rsid w:val="00650CE0"/>
    <w:pPr>
      <w:spacing w:before="0" w:after="240" w:line="240" w:lineRule="auto"/>
      <w:contextualSpacing/>
    </w:pPr>
    <w:rPr>
      <w:noProof w:val="0"/>
      <w:lang w:eastAsia="en-US"/>
    </w:rPr>
  </w:style>
  <w:style w:type="paragraph" w:styleId="a6">
    <w:name w:val="List Bullet"/>
    <w:basedOn w:val="a"/>
    <w:uiPriority w:val="99"/>
    <w:unhideWhenUsed/>
    <w:rsid w:val="00650CE0"/>
    <w:pPr>
      <w:tabs>
        <w:tab w:val="num" w:pos="360"/>
      </w:tabs>
      <w:ind w:left="360" w:hanging="360"/>
      <w:contextualSpacing/>
    </w:pPr>
  </w:style>
  <w:style w:type="paragraph" w:styleId="a8">
    <w:name w:val="Balloon Text"/>
    <w:basedOn w:val="a"/>
    <w:link w:val="a9"/>
    <w:uiPriority w:val="99"/>
    <w:semiHidden/>
    <w:unhideWhenUsed/>
    <w:rsid w:val="00650CE0"/>
    <w:rPr>
      <w:rFonts w:ascii="Tahoma" w:hAnsi="Tahoma" w:cs="Tahoma"/>
      <w:sz w:val="16"/>
      <w:szCs w:val="16"/>
    </w:rPr>
  </w:style>
  <w:style w:type="character" w:customStyle="1" w:styleId="a9">
    <w:name w:val="Текст выноски Знак"/>
    <w:basedOn w:val="a0"/>
    <w:link w:val="a8"/>
    <w:uiPriority w:val="99"/>
    <w:semiHidden/>
    <w:rsid w:val="00650CE0"/>
    <w:rPr>
      <w:rFonts w:ascii="Tahoma" w:hAnsi="Tahoma" w:cs="Tahoma"/>
      <w:sz w:val="16"/>
      <w:szCs w:val="16"/>
    </w:rPr>
  </w:style>
  <w:style w:type="paragraph" w:styleId="aa">
    <w:name w:val="List Paragraph"/>
    <w:basedOn w:val="a"/>
    <w:uiPriority w:val="34"/>
    <w:qFormat/>
    <w:rsid w:val="00650CE0"/>
    <w:pPr>
      <w:ind w:left="720"/>
      <w:contextualSpacing/>
    </w:pPr>
  </w:style>
  <w:style w:type="paragraph" w:customStyle="1" w:styleId="2181">
    <w:name w:val="218_Код"/>
    <w:basedOn w:val="a"/>
    <w:rsid w:val="00834E43"/>
    <w:pPr>
      <w:pBdr>
        <w:top w:val="single" w:sz="4" w:space="1" w:color="auto"/>
        <w:left w:val="single" w:sz="4" w:space="4" w:color="auto"/>
        <w:bottom w:val="single" w:sz="4" w:space="1" w:color="auto"/>
        <w:right w:val="single" w:sz="4" w:space="4" w:color="auto"/>
      </w:pBdr>
      <w:shd w:val="clear" w:color="auto" w:fill="F3F3F3"/>
      <w:spacing w:before="120" w:after="120"/>
      <w:contextualSpacing/>
      <w:jc w:val="left"/>
    </w:pPr>
    <w:rPr>
      <w:rFonts w:ascii="Courier New" w:eastAsia="Times New Roman" w:hAnsi="Courier New" w:cs="Courier New"/>
      <w:sz w:val="20"/>
      <w:szCs w:val="20"/>
      <w:lang w:val="en-US" w:eastAsia="ru-RU"/>
    </w:rPr>
  </w:style>
  <w:style w:type="character" w:customStyle="1" w:styleId="s0">
    <w:name w:val="s0"/>
    <w:basedOn w:val="a0"/>
    <w:rsid w:val="00834E43"/>
  </w:style>
  <w:style w:type="character" w:customStyle="1" w:styleId="s11">
    <w:name w:val="s11"/>
    <w:basedOn w:val="a0"/>
    <w:rsid w:val="00834E43"/>
    <w:rPr>
      <w:b/>
      <w:bCs/>
      <w:color w:val="008000"/>
    </w:rPr>
  </w:style>
  <w:style w:type="character" w:customStyle="1" w:styleId="s41">
    <w:name w:val="s41"/>
    <w:basedOn w:val="a0"/>
    <w:rsid w:val="00834E43"/>
    <w:rPr>
      <w:b/>
      <w:bCs/>
      <w:i/>
      <w:iCs/>
      <w:color w:val="808080"/>
    </w:rPr>
  </w:style>
  <w:style w:type="character" w:customStyle="1" w:styleId="s51">
    <w:name w:val="s51"/>
    <w:basedOn w:val="a0"/>
    <w:rsid w:val="00834E43"/>
    <w:rPr>
      <w:color w:val="000000"/>
    </w:rPr>
  </w:style>
  <w:style w:type="paragraph" w:customStyle="1" w:styleId="2180">
    <w:name w:val="218_нумерованный"/>
    <w:basedOn w:val="ab"/>
    <w:rsid w:val="00834E43"/>
    <w:pPr>
      <w:spacing w:line="360" w:lineRule="auto"/>
      <w:contextualSpacing w:val="0"/>
    </w:pPr>
    <w:rPr>
      <w:rFonts w:eastAsia="Calibri" w:cs="Times New Roman"/>
      <w:szCs w:val="24"/>
    </w:rPr>
  </w:style>
  <w:style w:type="paragraph" w:styleId="ab">
    <w:name w:val="List Number"/>
    <w:basedOn w:val="a"/>
    <w:uiPriority w:val="99"/>
    <w:semiHidden/>
    <w:unhideWhenUsed/>
    <w:rsid w:val="00834E43"/>
    <w:pPr>
      <w:ind w:left="360" w:hanging="36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1912</Words>
  <Characters>10903</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cp:revision>
  <dcterms:created xsi:type="dcterms:W3CDTF">2011-07-17T08:55:00Z</dcterms:created>
  <dcterms:modified xsi:type="dcterms:W3CDTF">2011-07-17T13:22:00Z</dcterms:modified>
</cp:coreProperties>
</file>